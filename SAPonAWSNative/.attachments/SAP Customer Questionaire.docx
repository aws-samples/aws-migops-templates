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2"/>
          <w:szCs w:val="22"/>
        </w:rPr>
        <w:id w:val="187873489"/>
        <w:lock w:val="contentLocked"/>
        <w:placeholder>
          <w:docPart w:val="EC673B0B1AD149DB9770A106D765E151"/>
        </w:placeholder>
        <w:group/>
      </w:sdtPr>
      <w:sdtEndPr>
        <w:rPr>
          <w:rFonts w:ascii="Arial" w:hAnsi="Arial" w:cs="Arial"/>
          <w:color w:val="000000"/>
        </w:rPr>
      </w:sdtEndPr>
      <w:sdtContent>
        <w:tbl>
          <w:tblPr>
            <w:tblW w:w="4760" w:type="pct"/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90"/>
            <w:gridCol w:w="193"/>
            <w:gridCol w:w="436"/>
            <w:gridCol w:w="540"/>
            <w:gridCol w:w="1170"/>
            <w:gridCol w:w="253"/>
            <w:gridCol w:w="17"/>
            <w:gridCol w:w="464"/>
            <w:gridCol w:w="148"/>
            <w:gridCol w:w="720"/>
            <w:gridCol w:w="108"/>
            <w:gridCol w:w="20"/>
            <w:gridCol w:w="124"/>
            <w:gridCol w:w="215"/>
            <w:gridCol w:w="359"/>
            <w:gridCol w:w="138"/>
            <w:gridCol w:w="186"/>
            <w:gridCol w:w="1570"/>
            <w:gridCol w:w="16"/>
            <w:gridCol w:w="969"/>
            <w:gridCol w:w="90"/>
            <w:gridCol w:w="89"/>
            <w:gridCol w:w="290"/>
            <w:gridCol w:w="110"/>
            <w:gridCol w:w="34"/>
            <w:gridCol w:w="21"/>
            <w:gridCol w:w="92"/>
          </w:tblGrid>
          <w:tr w:rsidR="00CD48C7" w:rsidRPr="00C57320" w:rsidTr="003077D6">
            <w:trPr>
              <w:gridAfter w:val="5"/>
              <w:wAfter w:w="547" w:type="dxa"/>
              <w:trHeight w:val="980"/>
            </w:trPr>
            <w:tc>
              <w:tcPr>
                <w:tcW w:w="2878" w:type="dxa"/>
                <w:gridSpan w:val="6"/>
                <w:vAlign w:val="center"/>
              </w:tcPr>
              <w:p w:rsidR="00CD48C7" w:rsidRPr="00C57320" w:rsidRDefault="00C57320" w:rsidP="00024CB0">
                <w:pPr>
                  <w:rPr>
                    <w:sz w:val="22"/>
                    <w:szCs w:val="22"/>
                  </w:rPr>
                </w:pPr>
                <w:r w:rsidRPr="00C57320">
                  <w:rPr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13A817D8" wp14:editId="32A77676">
                      <wp:extent cx="1121410" cy="675640"/>
                      <wp:effectExtent l="0" t="0" r="0" b="0"/>
                      <wp:docPr id="1" name="Pictur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1410" cy="675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486" w:type="dxa"/>
                <w:gridSpan w:val="17"/>
                <w:vAlign w:val="bottom"/>
              </w:tcPr>
              <w:p w:rsidR="00CD48C7" w:rsidRPr="00C57320" w:rsidRDefault="00551A25" w:rsidP="00024CB0">
                <w:pPr>
                  <w:pStyle w:val="Heading1"/>
                  <w:spacing w:after="240"/>
                  <w:jc w:val="left"/>
                </w:pPr>
                <w:r w:rsidRPr="00C57320">
                  <w:t>SAP Customer Questionnaire</w:t>
                </w:r>
              </w:p>
            </w:tc>
          </w:tr>
          <w:tr w:rsidR="007B58E8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6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C16C42" w:rsidRPr="00C57320" w:rsidRDefault="00C16C42" w:rsidP="007B58E8">
                <w:pPr>
                  <w:rPr>
                    <w:sz w:val="22"/>
                    <w:szCs w:val="22"/>
                  </w:rPr>
                </w:pPr>
              </w:p>
            </w:tc>
          </w:tr>
          <w:tr w:rsidR="00ED0CC6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6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ED0CC6" w:rsidRPr="00C57320" w:rsidRDefault="00ED0CC6" w:rsidP="003455D0">
                <w:pPr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 xml:space="preserve">Before returning </w:t>
                </w:r>
                <w:r w:rsidR="003455D0" w:rsidRPr="00C57320">
                  <w:rPr>
                    <w:sz w:val="22"/>
                    <w:szCs w:val="22"/>
                  </w:rPr>
                  <w:t xml:space="preserve">this </w:t>
                </w:r>
                <w:r w:rsidRPr="00C57320">
                  <w:rPr>
                    <w:sz w:val="22"/>
                    <w:szCs w:val="22"/>
                  </w:rPr>
                  <w:t>questionnaire</w:t>
                </w:r>
                <w:r w:rsidR="00643ECF" w:rsidRPr="00C57320">
                  <w:rPr>
                    <w:sz w:val="22"/>
                    <w:szCs w:val="22"/>
                  </w:rPr>
                  <w:t xml:space="preserve"> to your AWS Account Executive</w:t>
                </w:r>
                <w:r w:rsidR="003455D0" w:rsidRPr="00C57320">
                  <w:rPr>
                    <w:sz w:val="22"/>
                    <w:szCs w:val="22"/>
                  </w:rPr>
                  <w:t>,</w:t>
                </w:r>
                <w:r w:rsidRPr="00C57320">
                  <w:rPr>
                    <w:sz w:val="22"/>
                    <w:szCs w:val="22"/>
                  </w:rPr>
                  <w:t xml:space="preserve"> see the </w:t>
                </w:r>
                <w:r w:rsidRPr="00C57320">
                  <w:rPr>
                    <w:i/>
                    <w:sz w:val="22"/>
                    <w:szCs w:val="22"/>
                  </w:rPr>
                  <w:t>Submissions Instructions</w:t>
                </w:r>
                <w:r w:rsidRPr="00C57320">
                  <w:rPr>
                    <w:sz w:val="22"/>
                    <w:szCs w:val="22"/>
                  </w:rPr>
                  <w:t xml:space="preserve"> sections at the end of this document. </w:t>
                </w:r>
              </w:p>
            </w:tc>
          </w:tr>
          <w:tr w:rsidR="00ED0CC6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6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ED0CC6" w:rsidRPr="00C57320" w:rsidRDefault="00ED0CC6" w:rsidP="007B58E8">
                <w:pPr>
                  <w:rPr>
                    <w:sz w:val="22"/>
                    <w:szCs w:val="22"/>
                  </w:rPr>
                </w:pPr>
              </w:p>
            </w:tc>
          </w:tr>
          <w:tr w:rsidR="00CD48C7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6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595959"/>
                <w:vAlign w:val="center"/>
              </w:tcPr>
              <w:p w:rsidR="00CD48C7" w:rsidRPr="00C57320" w:rsidRDefault="00C80E88" w:rsidP="00065143">
                <w:pPr>
                  <w:pStyle w:val="Heading3"/>
                </w:pPr>
                <w:r w:rsidRPr="00C57320">
                  <w:rPr>
                    <w:color w:val="FFFFFF"/>
                  </w:rPr>
                  <w:t xml:space="preserve">Company </w:t>
                </w:r>
                <w:r w:rsidR="0073617F" w:rsidRPr="00C57320">
                  <w:rPr>
                    <w:color w:val="FFFFFF"/>
                  </w:rPr>
                  <w:t xml:space="preserve">&amp; Contact </w:t>
                </w:r>
                <w:r w:rsidRPr="00C57320">
                  <w:rPr>
                    <w:color w:val="FFFFFF"/>
                  </w:rPr>
                  <w:t>Information</w:t>
                </w:r>
              </w:p>
            </w:tc>
          </w:tr>
          <w:tr w:rsidR="00CD48C7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1773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tbl>
                <w:tblPr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843"/>
                  <w:gridCol w:w="5622"/>
                </w:tblGrid>
                <w:tr w:rsidR="00F02AA5" w:rsidRPr="00C57320" w:rsidTr="006F7696">
                  <w:trPr>
                    <w:trHeight w:val="576"/>
                  </w:trPr>
                  <w:tc>
                    <w:tcPr>
                      <w:tcW w:w="1843" w:type="dxa"/>
                      <w:shd w:val="clear" w:color="auto" w:fill="auto"/>
                      <w:vAlign w:val="bottom"/>
                    </w:tcPr>
                    <w:p w:rsidR="007C4B7B" w:rsidRPr="00C57320" w:rsidRDefault="007C4B7B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Company name: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1190342004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5622" w:type="dxa"/>
                          <w:tcBorders>
                            <w:bottom w:val="single" w:sz="4" w:space="0" w:color="000000"/>
                          </w:tcBorders>
                          <w:shd w:val="clear" w:color="auto" w:fill="auto"/>
                          <w:vAlign w:val="bottom"/>
                        </w:tcPr>
                        <w:p w:rsidR="007C4B7B" w:rsidRPr="00C57320" w:rsidRDefault="0008634A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</w:tr>
                <w:tr w:rsidR="00F02AA5" w:rsidRPr="00C57320" w:rsidTr="006F7696">
                  <w:trPr>
                    <w:trHeight w:val="432"/>
                  </w:trPr>
                  <w:tc>
                    <w:tcPr>
                      <w:tcW w:w="1843" w:type="dxa"/>
                      <w:shd w:val="clear" w:color="auto" w:fill="auto"/>
                      <w:vAlign w:val="bottom"/>
                    </w:tcPr>
                    <w:p w:rsidR="007C4B7B" w:rsidRPr="00C57320" w:rsidRDefault="007C4B7B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Contact name: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-1416627105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5622" w:type="dxa"/>
                          <w:tcBorders>
                            <w:top w:val="single" w:sz="4" w:space="0" w:color="000000"/>
                            <w:bottom w:val="single" w:sz="4" w:space="0" w:color="000000"/>
                          </w:tcBorders>
                          <w:shd w:val="clear" w:color="auto" w:fill="auto"/>
                          <w:vAlign w:val="bottom"/>
                        </w:tcPr>
                        <w:p w:rsidR="007C4B7B" w:rsidRPr="00C57320" w:rsidRDefault="0008634A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</w:tr>
                <w:tr w:rsidR="00F02AA5" w:rsidRPr="00C57320" w:rsidTr="006F7696">
                  <w:trPr>
                    <w:trHeight w:val="432"/>
                  </w:trPr>
                  <w:tc>
                    <w:tcPr>
                      <w:tcW w:w="1843" w:type="dxa"/>
                      <w:shd w:val="clear" w:color="auto" w:fill="auto"/>
                      <w:vAlign w:val="bottom"/>
                    </w:tcPr>
                    <w:p w:rsidR="007C4B7B" w:rsidRPr="00C57320" w:rsidRDefault="007C4B7B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Contact email: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13038280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5622" w:type="dxa"/>
                          <w:tcBorders>
                            <w:top w:val="single" w:sz="4" w:space="0" w:color="000000"/>
                            <w:bottom w:val="single" w:sz="4" w:space="0" w:color="000000"/>
                          </w:tcBorders>
                          <w:shd w:val="clear" w:color="auto" w:fill="auto"/>
                          <w:vAlign w:val="bottom"/>
                        </w:tcPr>
                        <w:p w:rsidR="007C4B7B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</w:tr>
                <w:tr w:rsidR="00F02AA5" w:rsidRPr="00C57320" w:rsidTr="006F7696">
                  <w:trPr>
                    <w:trHeight w:val="432"/>
                  </w:trPr>
                  <w:tc>
                    <w:tcPr>
                      <w:tcW w:w="1843" w:type="dxa"/>
                      <w:shd w:val="clear" w:color="auto" w:fill="auto"/>
                      <w:vAlign w:val="bottom"/>
                    </w:tcPr>
                    <w:p w:rsidR="007C4B7B" w:rsidRPr="00C57320" w:rsidRDefault="00615BB3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Date: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1669053008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5622" w:type="dxa"/>
                          <w:tcBorders>
                            <w:top w:val="single" w:sz="4" w:space="0" w:color="000000"/>
                            <w:bottom w:val="single" w:sz="4" w:space="0" w:color="auto"/>
                          </w:tcBorders>
                          <w:shd w:val="clear" w:color="auto" w:fill="auto"/>
                          <w:vAlign w:val="bottom"/>
                        </w:tcPr>
                        <w:p w:rsidR="007C4B7B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</w:tr>
                <w:tr w:rsidR="007C4B7B" w:rsidRPr="00C57320" w:rsidTr="006F7696">
                  <w:trPr>
                    <w:trHeight w:val="270"/>
                  </w:trPr>
                  <w:tc>
                    <w:tcPr>
                      <w:tcW w:w="1843" w:type="dxa"/>
                      <w:shd w:val="clear" w:color="auto" w:fill="auto"/>
                    </w:tcPr>
                    <w:p w:rsidR="007C4B7B" w:rsidRPr="00C57320" w:rsidRDefault="007C4B7B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5622" w:type="dxa"/>
                      <w:tcBorders>
                        <w:top w:val="single" w:sz="4" w:space="0" w:color="auto"/>
                      </w:tcBorders>
                      <w:shd w:val="clear" w:color="auto" w:fill="auto"/>
                    </w:tcPr>
                    <w:p w:rsidR="007C4B7B" w:rsidRPr="00C57320" w:rsidRDefault="007C4B7B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</w:tbl>
              <w:p w:rsidR="00CD48C7" w:rsidRPr="00C57320" w:rsidRDefault="00CD48C7">
                <w:pPr>
                  <w:rPr>
                    <w:sz w:val="22"/>
                    <w:szCs w:val="22"/>
                  </w:rPr>
                </w:pPr>
              </w:p>
            </w:tc>
          </w:tr>
          <w:tr w:rsidR="00CD48C7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60"/>
            </w:trPr>
            <w:tc>
              <w:tcPr>
                <w:tcW w:w="8275" w:type="dxa"/>
                <w:gridSpan w:val="22"/>
                <w:tcBorders>
                  <w:top w:val="nil"/>
                  <w:bottom w:val="nil"/>
                </w:tcBorders>
                <w:shd w:val="clear" w:color="auto" w:fill="595959"/>
                <w:vAlign w:val="center"/>
              </w:tcPr>
              <w:p w:rsidR="00CD48C7" w:rsidRPr="00C57320" w:rsidRDefault="00580949" w:rsidP="00137841">
                <w:pPr>
                  <w:pStyle w:val="Heading3"/>
                </w:pPr>
                <w:r w:rsidRPr="00C57320">
                  <w:rPr>
                    <w:color w:val="FFFFFF"/>
                  </w:rPr>
                  <w:t>Use Case</w:t>
                </w:r>
                <w:r w:rsidR="004C5305" w:rsidRPr="00C57320">
                  <w:rPr>
                    <w:color w:val="FFFFFF"/>
                  </w:rPr>
                  <w:t>s</w:t>
                </w:r>
                <w:r w:rsidR="0073617F" w:rsidRPr="00C57320">
                  <w:rPr>
                    <w:color w:val="FFFFFF"/>
                  </w:rPr>
                  <w:t xml:space="preserve"> &amp;</w:t>
                </w:r>
                <w:r w:rsidR="006A7F3C" w:rsidRPr="00C57320">
                  <w:rPr>
                    <w:color w:val="FFFFFF"/>
                  </w:rPr>
                  <w:t xml:space="preserve"> SAP Solutions</w:t>
                </w:r>
              </w:p>
            </w:tc>
          </w:tr>
          <w:tr w:rsidR="00CD48C7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D48C7" w:rsidRPr="00C57320" w:rsidRDefault="00137841" w:rsidP="00D11F9A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W</w:t>
                </w:r>
                <w:r w:rsidR="00580949" w:rsidRPr="00C57320">
                  <w:rPr>
                    <w:sz w:val="22"/>
                    <w:szCs w:val="22"/>
                  </w:rPr>
                  <w:t>hich</w:t>
                </w:r>
                <w:r w:rsidR="002A7410" w:rsidRPr="00C57320">
                  <w:rPr>
                    <w:sz w:val="22"/>
                    <w:szCs w:val="22"/>
                  </w:rPr>
                  <w:t xml:space="preserve"> use cases</w:t>
                </w:r>
                <w:r w:rsidR="00C80E88" w:rsidRPr="00C57320">
                  <w:rPr>
                    <w:sz w:val="22"/>
                    <w:szCs w:val="22"/>
                  </w:rPr>
                  <w:t xml:space="preserve"> are </w:t>
                </w:r>
                <w:r w:rsidR="00D11F9A" w:rsidRPr="00C57320">
                  <w:rPr>
                    <w:sz w:val="22"/>
                    <w:szCs w:val="22"/>
                  </w:rPr>
                  <w:t xml:space="preserve">you </w:t>
                </w:r>
                <w:r w:rsidR="00C80E88" w:rsidRPr="00C57320">
                  <w:rPr>
                    <w:sz w:val="22"/>
                    <w:szCs w:val="22"/>
                  </w:rPr>
                  <w:t>considering using AWS for?</w:t>
                </w:r>
              </w:p>
            </w:tc>
          </w:tr>
          <w:tr w:rsidR="00CD48C7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179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9009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65"/>
                  <w:gridCol w:w="3974"/>
                  <w:gridCol w:w="270"/>
                  <w:gridCol w:w="4500"/>
                </w:tblGrid>
                <w:tr w:rsidR="00935490" w:rsidRPr="00C57320" w:rsidTr="00616F15">
                  <w:trPr>
                    <w:trHeight w:val="20"/>
                  </w:trPr>
                  <w:tc>
                    <w:tcPr>
                      <w:tcW w:w="26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11649436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35490" w:rsidRPr="00C57320" w:rsidRDefault="0023336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3974" w:type="dxa"/>
                      <w:vAlign w:val="bottom"/>
                    </w:tcPr>
                    <w:p w:rsidR="00935490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Complete m</w:t>
                      </w:r>
                      <w:r w:rsidR="00935490" w:rsidRPr="00C57320">
                        <w:rPr>
                          <w:sz w:val="22"/>
                          <w:szCs w:val="22"/>
                        </w:rPr>
                        <w:t>igration of SAP environment</w:t>
                      </w:r>
                    </w:p>
                  </w:tc>
                  <w:tc>
                    <w:tcPr>
                      <w:tcW w:w="270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46339001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35490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4500" w:type="dxa"/>
                      <w:vAlign w:val="bottom"/>
                    </w:tcPr>
                    <w:p w:rsidR="00935490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Partial migration of SAP environment</w:t>
                      </w:r>
                    </w:p>
                  </w:tc>
                </w:tr>
                <w:tr w:rsidR="00935490" w:rsidRPr="00C57320" w:rsidTr="00616F15">
                  <w:trPr>
                    <w:trHeight w:val="20"/>
                  </w:trPr>
                  <w:tc>
                    <w:tcPr>
                      <w:tcW w:w="26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209882471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35490" w:rsidRPr="00C57320" w:rsidRDefault="001F64F5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3974" w:type="dxa"/>
                      <w:vAlign w:val="bottom"/>
                    </w:tcPr>
                    <w:p w:rsidR="00935490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New SAP solution implementation</w:t>
                      </w:r>
                    </w:p>
                  </w:tc>
                  <w:tc>
                    <w:tcPr>
                      <w:tcW w:w="270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98793317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35490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4500" w:type="dxa"/>
                      <w:vAlign w:val="bottom"/>
                    </w:tcPr>
                    <w:p w:rsidR="00935490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Disaster recovery</w:t>
                      </w:r>
                    </w:p>
                  </w:tc>
                </w:tr>
                <w:tr w:rsidR="00935490" w:rsidRPr="00C57320" w:rsidTr="00616F15">
                  <w:trPr>
                    <w:trHeight w:val="20"/>
                  </w:trPr>
                  <w:tc>
                    <w:tcPr>
                      <w:tcW w:w="26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56988359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35490" w:rsidRPr="00C57320" w:rsidRDefault="001F64F5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3974" w:type="dxa"/>
                      <w:vAlign w:val="bottom"/>
                    </w:tcPr>
                    <w:p w:rsidR="00935490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Data replication to Redshift, S3, etc.</w:t>
                      </w:r>
                    </w:p>
                  </w:tc>
                  <w:tc>
                    <w:tcPr>
                      <w:tcW w:w="270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37212665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35490" w:rsidRPr="00C57320" w:rsidRDefault="00754674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4500" w:type="dxa"/>
                      <w:vAlign w:val="bottom"/>
                    </w:tcPr>
                    <w:p w:rsidR="00935490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Data / document archiving</w:t>
                      </w:r>
                    </w:p>
                  </w:tc>
                </w:tr>
                <w:tr w:rsidR="00935490" w:rsidRPr="00C57320" w:rsidTr="00616F15">
                  <w:trPr>
                    <w:trHeight w:val="20"/>
                  </w:trPr>
                  <w:tc>
                    <w:tcPr>
                      <w:tcW w:w="26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80496773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35490" w:rsidRPr="00C57320" w:rsidRDefault="00A907F5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3974" w:type="dxa"/>
                      <w:vAlign w:val="bottom"/>
                    </w:tcPr>
                    <w:p w:rsidR="00935490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SAP system archiving</w:t>
                      </w:r>
                    </w:p>
                  </w:tc>
                  <w:tc>
                    <w:tcPr>
                      <w:tcW w:w="270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35824582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935490" w:rsidRPr="00C57320" w:rsidRDefault="00754674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4500" w:type="dxa"/>
                      <w:vAlign w:val="bottom"/>
                    </w:tcPr>
                    <w:p w:rsidR="00935490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POC</w:t>
                      </w:r>
                    </w:p>
                  </w:tc>
                </w:tr>
              </w:tbl>
              <w:p w:rsidR="00C57320" w:rsidRPr="00C57320" w:rsidRDefault="00C57320" w:rsidP="00C57320">
                <w:pPr>
                  <w:rPr>
                    <w:vanish/>
                  </w:rPr>
                </w:pPr>
              </w:p>
              <w:tbl>
                <w:tblPr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990"/>
                  <w:gridCol w:w="4999"/>
                </w:tblGrid>
                <w:tr w:rsidR="00F02AA5" w:rsidRPr="00C57320" w:rsidTr="00C57320">
                  <w:trPr>
                    <w:trHeight w:val="144"/>
                  </w:trPr>
                  <w:tc>
                    <w:tcPr>
                      <w:tcW w:w="990" w:type="dxa"/>
                      <w:shd w:val="clear" w:color="auto" w:fill="auto"/>
                      <w:vAlign w:val="bottom"/>
                    </w:tcPr>
                    <w:p w:rsidR="007C4B7B" w:rsidRPr="00C57320" w:rsidRDefault="007C4B7B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Other: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74942448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4999" w:type="dxa"/>
                          <w:tcBorders>
                            <w:bottom w:val="single" w:sz="4" w:space="0" w:color="000000"/>
                          </w:tcBorders>
                          <w:shd w:val="clear" w:color="auto" w:fill="auto"/>
                          <w:vAlign w:val="bottom"/>
                        </w:tcPr>
                        <w:p w:rsidR="007C4B7B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</w:tr>
              </w:tbl>
              <w:p w:rsidR="007C4B7B" w:rsidRPr="00C57320" w:rsidRDefault="007C4B7B">
                <w:pPr>
                  <w:rPr>
                    <w:sz w:val="22"/>
                    <w:szCs w:val="22"/>
                  </w:rPr>
                </w:pPr>
              </w:p>
            </w:tc>
          </w:tr>
          <w:tr w:rsidR="00CD48C7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D48C7" w:rsidRPr="00C57320" w:rsidRDefault="00137841" w:rsidP="00AC40EA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W</w:t>
                </w:r>
                <w:r w:rsidR="00C80E88" w:rsidRPr="00C57320">
                  <w:rPr>
                    <w:sz w:val="22"/>
                    <w:szCs w:val="22"/>
                  </w:rPr>
                  <w:t>hich SAP solutions</w:t>
                </w:r>
                <w:r w:rsidR="002A7410" w:rsidRPr="00C57320">
                  <w:rPr>
                    <w:sz w:val="22"/>
                    <w:szCs w:val="22"/>
                  </w:rPr>
                  <w:t xml:space="preserve"> are you considering migrating to</w:t>
                </w:r>
                <w:r w:rsidR="008E3EA5" w:rsidRPr="00C57320">
                  <w:rPr>
                    <w:sz w:val="22"/>
                    <w:szCs w:val="22"/>
                  </w:rPr>
                  <w:t xml:space="preserve"> or</w:t>
                </w:r>
                <w:r w:rsidR="00C80E88" w:rsidRPr="00C57320">
                  <w:rPr>
                    <w:sz w:val="22"/>
                    <w:szCs w:val="22"/>
                  </w:rPr>
                  <w:t xml:space="preserve"> implement</w:t>
                </w:r>
                <w:r w:rsidR="002A7410" w:rsidRPr="00C57320">
                  <w:rPr>
                    <w:sz w:val="22"/>
                    <w:szCs w:val="22"/>
                  </w:rPr>
                  <w:t>ing</w:t>
                </w:r>
                <w:r w:rsidR="00C80E88" w:rsidRPr="00C57320">
                  <w:rPr>
                    <w:sz w:val="22"/>
                    <w:szCs w:val="22"/>
                  </w:rPr>
                  <w:t xml:space="preserve"> on AWS?</w:t>
                </w:r>
              </w:p>
            </w:tc>
          </w:tr>
          <w:tr w:rsidR="00CD48C7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8357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45"/>
                  <w:gridCol w:w="1525"/>
                  <w:gridCol w:w="446"/>
                  <w:gridCol w:w="1526"/>
                  <w:gridCol w:w="450"/>
                  <w:gridCol w:w="1526"/>
                  <w:gridCol w:w="460"/>
                  <w:gridCol w:w="1979"/>
                </w:tblGrid>
                <w:tr w:rsidR="007D01C5" w:rsidRPr="00C57320" w:rsidTr="00616F15">
                  <w:trPr>
                    <w:trHeight w:val="328"/>
                  </w:trPr>
                  <w:tc>
                    <w:tcPr>
                      <w:tcW w:w="445" w:type="dxa"/>
                      <w:vAlign w:val="bottom"/>
                    </w:tcPr>
                    <w:p w:rsidR="007D01C5" w:rsidRPr="00C57320" w:rsidRDefault="009C2611" w:rsidP="00616F15">
                      <w:pPr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ascii="MS Gothic" w:eastAsia="MS Gothic" w:hAnsi="MS Gothic" w:hint="eastAsia"/>
                            <w:sz w:val="22"/>
                            <w:szCs w:val="22"/>
                          </w:rPr>
                          <w:id w:val="132863684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56492A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sdtContent>
                      </w:sdt>
                    </w:p>
                  </w:tc>
                  <w:tc>
                    <w:tcPr>
                      <w:tcW w:w="1525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ERP / ECC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76442431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85AEC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BW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6017046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CRM</w:t>
                      </w:r>
                    </w:p>
                  </w:tc>
                  <w:tc>
                    <w:tcPr>
                      <w:tcW w:w="46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180842981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979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SCM</w:t>
                      </w:r>
                    </w:p>
                  </w:tc>
                </w:tr>
                <w:tr w:rsidR="007D01C5" w:rsidRPr="00C57320" w:rsidTr="00616F15">
                  <w:trPr>
                    <w:trHeight w:val="328"/>
                  </w:trPr>
                  <w:sdt>
                    <w:sdtPr>
                      <w:rPr>
                        <w:rFonts w:ascii="MS Gothic" w:eastAsia="MS Gothic" w:hint="eastAsia"/>
                        <w:sz w:val="22"/>
                        <w:szCs w:val="22"/>
                      </w:rPr>
                      <w:id w:val="138909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tc>
                        <w:tcPr>
                          <w:tcW w:w="445" w:type="dxa"/>
                          <w:vAlign w:val="bottom"/>
                        </w:tcPr>
                        <w:p w:rsidR="007D01C5" w:rsidRPr="00C57320" w:rsidRDefault="0056492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tc>
                    </w:sdtContent>
                  </w:sdt>
                  <w:tc>
                    <w:tcPr>
                      <w:tcW w:w="1525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BPC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89574700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85AEC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Portal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33129734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SRM</w:t>
                      </w:r>
                    </w:p>
                  </w:tc>
                  <w:tc>
                    <w:tcPr>
                      <w:tcW w:w="46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902713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979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GRC</w:t>
                      </w:r>
                    </w:p>
                  </w:tc>
                </w:tr>
                <w:tr w:rsidR="007D01C5" w:rsidRPr="00C57320" w:rsidTr="00616F15">
                  <w:trPr>
                    <w:trHeight w:val="328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01390582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A907F5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MDM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27633477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85AEC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PI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104275272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HCM</w:t>
                      </w:r>
                    </w:p>
                  </w:tc>
                  <w:tc>
                    <w:tcPr>
                      <w:tcW w:w="46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3401678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979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PLM</w:t>
                      </w:r>
                    </w:p>
                  </w:tc>
                </w:tr>
                <w:tr w:rsidR="007D01C5" w:rsidRPr="00C57320" w:rsidTr="00616F15">
                  <w:trPr>
                    <w:trHeight w:val="328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142404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A907F5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BO BI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82951236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85AEC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SolMan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58766692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E16E02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Business One</w:t>
                      </w:r>
                    </w:p>
                  </w:tc>
                  <w:tc>
                    <w:tcPr>
                      <w:tcW w:w="46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25698700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979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Hybris Commerce</w:t>
                      </w:r>
                    </w:p>
                  </w:tc>
                </w:tr>
                <w:tr w:rsidR="007D01C5" w:rsidRPr="00C57320" w:rsidTr="00616F15">
                  <w:trPr>
                    <w:trHeight w:val="329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99571367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A907F5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HANA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137137297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S/4HANA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8095939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BW/4HANA</w:t>
                      </w:r>
                    </w:p>
                  </w:tc>
                  <w:tc>
                    <w:tcPr>
                      <w:tcW w:w="46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144511133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D01C5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979" w:type="dxa"/>
                      <w:vAlign w:val="bottom"/>
                    </w:tcPr>
                    <w:p w:rsidR="007D01C5" w:rsidRPr="00C57320" w:rsidRDefault="007D01C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Hybris Marketing</w:t>
                      </w:r>
                    </w:p>
                  </w:tc>
                </w:tr>
                <w:tr w:rsidR="007800E9" w:rsidRPr="00C57320" w:rsidTr="00616F15">
                  <w:trPr>
                    <w:trHeight w:val="329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92638637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800E9" w:rsidRPr="00C57320" w:rsidRDefault="00A907F5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vAlign w:val="bottom"/>
                    </w:tcPr>
                    <w:p w:rsidR="007800E9" w:rsidRPr="00C57320" w:rsidRDefault="007800E9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ERP on HANA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205476788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7800E9" w:rsidRPr="00C57320" w:rsidRDefault="006F7696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7800E9" w:rsidRPr="00C57320" w:rsidRDefault="007800E9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BW on HANA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p w:rsidR="007800E9" w:rsidRPr="00C57320" w:rsidRDefault="007800E9" w:rsidP="00616F15">
                      <w:pPr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526" w:type="dxa"/>
                      <w:vAlign w:val="bottom"/>
                    </w:tcPr>
                    <w:p w:rsidR="007800E9" w:rsidRPr="00C57320" w:rsidRDefault="007800E9" w:rsidP="00616F15">
                      <w:pPr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460" w:type="dxa"/>
                      <w:vAlign w:val="bottom"/>
                    </w:tcPr>
                    <w:p w:rsidR="007800E9" w:rsidRPr="00C57320" w:rsidRDefault="007800E9" w:rsidP="00616F15">
                      <w:pPr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979" w:type="dxa"/>
                      <w:vAlign w:val="bottom"/>
                    </w:tcPr>
                    <w:p w:rsidR="007800E9" w:rsidRPr="00C57320" w:rsidRDefault="007800E9" w:rsidP="00616F15">
                      <w:pPr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</w:tbl>
              <w:p w:rsidR="00C57320" w:rsidRPr="00C57320" w:rsidRDefault="00C57320" w:rsidP="00C57320">
                <w:pPr>
                  <w:rPr>
                    <w:vanish/>
                  </w:rPr>
                </w:pPr>
              </w:p>
              <w:tbl>
                <w:tblPr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990"/>
                  <w:gridCol w:w="4950"/>
                </w:tblGrid>
                <w:tr w:rsidR="00F02AA5" w:rsidRPr="00C57320" w:rsidTr="00C57320">
                  <w:trPr>
                    <w:trHeight w:val="360"/>
                  </w:trPr>
                  <w:tc>
                    <w:tcPr>
                      <w:tcW w:w="990" w:type="dxa"/>
                      <w:shd w:val="clear" w:color="auto" w:fill="auto"/>
                      <w:vAlign w:val="center"/>
                    </w:tcPr>
                    <w:p w:rsidR="007C4B7B" w:rsidRPr="00C57320" w:rsidRDefault="007C4B7B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Other: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1481417150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4950" w:type="dxa"/>
                          <w:tcBorders>
                            <w:bottom w:val="single" w:sz="4" w:space="0" w:color="000000"/>
                          </w:tcBorders>
                          <w:shd w:val="clear" w:color="auto" w:fill="auto"/>
                          <w:vAlign w:val="center"/>
                        </w:tcPr>
                        <w:p w:rsidR="007C4B7B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</w:tr>
              </w:tbl>
              <w:p w:rsidR="00CD48C7" w:rsidRPr="00C57320" w:rsidRDefault="00CD48C7">
                <w:pPr>
                  <w:rPr>
                    <w:sz w:val="22"/>
                    <w:szCs w:val="22"/>
                  </w:rPr>
                </w:pPr>
              </w:p>
              <w:p w:rsidR="00804C1A" w:rsidRPr="00C57320" w:rsidRDefault="00804C1A">
                <w:pPr>
                  <w:rPr>
                    <w:sz w:val="22"/>
                    <w:szCs w:val="22"/>
                  </w:rPr>
                </w:pPr>
              </w:p>
            </w:tc>
          </w:tr>
          <w:tr w:rsidR="00D11F9A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129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11F9A" w:rsidRPr="00C57320" w:rsidRDefault="00D11F9A" w:rsidP="00616F15">
                <w:pPr>
                  <w:rPr>
                    <w:sz w:val="22"/>
                    <w:szCs w:val="22"/>
                  </w:rPr>
                </w:pPr>
              </w:p>
            </w:tc>
          </w:tr>
          <w:tr w:rsidR="00580949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60"/>
            </w:trPr>
            <w:tc>
              <w:tcPr>
                <w:tcW w:w="8275" w:type="dxa"/>
                <w:gridSpan w:val="22"/>
                <w:tcBorders>
                  <w:bottom w:val="nil"/>
                </w:tcBorders>
                <w:shd w:val="clear" w:color="auto" w:fill="595959"/>
                <w:vAlign w:val="center"/>
              </w:tcPr>
              <w:p w:rsidR="00580949" w:rsidRPr="00C57320" w:rsidRDefault="00580949" w:rsidP="00580949">
                <w:pPr>
                  <w:pStyle w:val="Heading3"/>
                </w:pPr>
                <w:r w:rsidRPr="00C57320">
                  <w:rPr>
                    <w:color w:val="FFFFFF"/>
                  </w:rPr>
                  <w:lastRenderedPageBreak/>
                  <w:t xml:space="preserve">Existing SAP </w:t>
                </w:r>
                <w:bookmarkStart w:id="0" w:name="_GoBack"/>
                <w:r w:rsidRPr="00C57320">
                  <w:rPr>
                    <w:color w:val="FFFFFF"/>
                  </w:rPr>
                  <w:t>Environment</w:t>
                </w:r>
                <w:bookmarkEnd w:id="0"/>
              </w:p>
            </w:tc>
          </w:tr>
          <w:tr w:rsidR="006A7F3C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72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center"/>
              </w:tcPr>
              <w:p w:rsidR="006A7F3C" w:rsidRPr="00C57320" w:rsidRDefault="002A7410" w:rsidP="00D30E50">
                <w:pPr>
                  <w:pStyle w:val="Heading3"/>
                  <w:jc w:val="left"/>
                </w:pPr>
                <w:r w:rsidRPr="00C57320">
                  <w:rPr>
                    <w:rFonts w:ascii="Calibri" w:hAnsi="Calibri"/>
                    <w:b w:val="0"/>
                    <w:bCs w:val="0"/>
                    <w:i/>
                    <w:iCs/>
                    <w:color w:val="FF0000"/>
                  </w:rPr>
                  <w:t>*</w:t>
                </w:r>
                <w:r w:rsidR="009B27CC" w:rsidRPr="00C57320">
                  <w:rPr>
                    <w:rFonts w:ascii="Calibri" w:hAnsi="Calibri"/>
                    <w:b w:val="0"/>
                    <w:bCs w:val="0"/>
                    <w:i/>
                    <w:iCs/>
                    <w:color w:val="FF0000"/>
                  </w:rPr>
                  <w:t xml:space="preserve">If your use case is </w:t>
                </w:r>
                <w:r w:rsidR="00D30E50" w:rsidRPr="00C57320">
                  <w:rPr>
                    <w:rFonts w:ascii="Calibri" w:hAnsi="Calibri"/>
                    <w:bCs w:val="0"/>
                    <w:i/>
                    <w:iCs/>
                    <w:color w:val="FF0000"/>
                  </w:rPr>
                  <w:t>N</w:t>
                </w:r>
                <w:r w:rsidR="009B27CC" w:rsidRPr="00C57320">
                  <w:rPr>
                    <w:rFonts w:ascii="Calibri" w:hAnsi="Calibri"/>
                    <w:bCs w:val="0"/>
                    <w:i/>
                    <w:iCs/>
                    <w:color w:val="FF0000"/>
                  </w:rPr>
                  <w:t xml:space="preserve">ew </w:t>
                </w:r>
                <w:r w:rsidR="006A7F3C" w:rsidRPr="00C57320">
                  <w:rPr>
                    <w:rFonts w:ascii="Calibri" w:hAnsi="Calibri"/>
                    <w:bCs w:val="0"/>
                    <w:i/>
                    <w:iCs/>
                    <w:color w:val="FF0000"/>
                  </w:rPr>
                  <w:t>SAP solution</w:t>
                </w:r>
                <w:r w:rsidR="009B27CC" w:rsidRPr="00C57320">
                  <w:rPr>
                    <w:rFonts w:ascii="Calibri" w:hAnsi="Calibri"/>
                    <w:bCs w:val="0"/>
                    <w:i/>
                    <w:iCs/>
                    <w:color w:val="FF0000"/>
                  </w:rPr>
                  <w:t xml:space="preserve"> implementation</w:t>
                </w:r>
                <w:r w:rsidR="009B27CC" w:rsidRPr="00C57320">
                  <w:rPr>
                    <w:rFonts w:ascii="Calibri" w:hAnsi="Calibri"/>
                    <w:b w:val="0"/>
                    <w:bCs w:val="0"/>
                    <w:i/>
                    <w:iCs/>
                    <w:color w:val="FF0000"/>
                  </w:rPr>
                  <w:t xml:space="preserve"> </w:t>
                </w:r>
                <w:r w:rsidR="006A7F3C" w:rsidRPr="00C57320">
                  <w:rPr>
                    <w:rFonts w:ascii="Calibri" w:hAnsi="Calibri"/>
                    <w:b w:val="0"/>
                    <w:bCs w:val="0"/>
                    <w:i/>
                    <w:iCs/>
                    <w:color w:val="FF0000"/>
                  </w:rPr>
                  <w:t xml:space="preserve">you can skip to the </w:t>
                </w:r>
                <w:r w:rsidR="0006170D" w:rsidRPr="00C57320">
                  <w:rPr>
                    <w:rFonts w:ascii="Calibri" w:hAnsi="Calibri"/>
                    <w:bCs w:val="0"/>
                    <w:i/>
                    <w:iCs/>
                    <w:color w:val="FF0000"/>
                  </w:rPr>
                  <w:t>New SAP Solution Implementation</w:t>
                </w:r>
                <w:r w:rsidR="0006170D" w:rsidRPr="00C57320">
                  <w:rPr>
                    <w:rFonts w:ascii="Calibri" w:hAnsi="Calibri"/>
                    <w:b w:val="0"/>
                    <w:bCs w:val="0"/>
                    <w:i/>
                    <w:iCs/>
                    <w:color w:val="FF0000"/>
                  </w:rPr>
                  <w:t xml:space="preserve"> s</w:t>
                </w:r>
                <w:r w:rsidR="006A7F3C" w:rsidRPr="00C57320">
                  <w:rPr>
                    <w:rFonts w:ascii="Calibri" w:hAnsi="Calibri"/>
                    <w:b w:val="0"/>
                    <w:bCs w:val="0"/>
                    <w:i/>
                    <w:iCs/>
                    <w:color w:val="FF0000"/>
                  </w:rPr>
                  <w:t>ection</w:t>
                </w: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F7BB1" w:rsidRPr="00C57320" w:rsidRDefault="00137841" w:rsidP="00572DE3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W</w:t>
                </w:r>
                <w:r w:rsidR="00065143" w:rsidRPr="00C57320">
                  <w:rPr>
                    <w:sz w:val="22"/>
                    <w:szCs w:val="22"/>
                  </w:rPr>
                  <w:t xml:space="preserve">hat is </w:t>
                </w:r>
                <w:r w:rsidR="00572DE3" w:rsidRPr="00C57320">
                  <w:rPr>
                    <w:sz w:val="22"/>
                    <w:szCs w:val="22"/>
                  </w:rPr>
                  <w:t xml:space="preserve">the OS platform of </w:t>
                </w:r>
                <w:r w:rsidR="00065143" w:rsidRPr="00C57320">
                  <w:rPr>
                    <w:sz w:val="22"/>
                    <w:szCs w:val="22"/>
                  </w:rPr>
                  <w:t xml:space="preserve">your </w:t>
                </w:r>
                <w:r w:rsidR="00580949" w:rsidRPr="00C57320">
                  <w:rPr>
                    <w:sz w:val="22"/>
                    <w:szCs w:val="22"/>
                  </w:rPr>
                  <w:t xml:space="preserve">SAP </w:t>
                </w:r>
                <w:r w:rsidR="00065143" w:rsidRPr="00C57320">
                  <w:rPr>
                    <w:sz w:val="22"/>
                    <w:szCs w:val="22"/>
                  </w:rPr>
                  <w:t>database tier</w:t>
                </w:r>
                <w:r w:rsidR="00FF7BB1" w:rsidRPr="00C57320">
                  <w:rPr>
                    <w:sz w:val="22"/>
                    <w:szCs w:val="22"/>
                  </w:rPr>
                  <w:t>?</w:t>
                </w: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72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591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445"/>
                  <w:gridCol w:w="1525"/>
                  <w:gridCol w:w="446"/>
                  <w:gridCol w:w="1526"/>
                  <w:gridCol w:w="450"/>
                  <w:gridCol w:w="1526"/>
                </w:tblGrid>
                <w:tr w:rsidR="00065143" w:rsidRPr="00C57320" w:rsidTr="00616F15">
                  <w:trPr>
                    <w:trHeight w:val="20"/>
                  </w:trPr>
                  <w:tc>
                    <w:tcPr>
                      <w:tcW w:w="44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40166931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A9204C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HP-UX</w:t>
                      </w:r>
                    </w:p>
                  </w:tc>
                  <w:tc>
                    <w:tcPr>
                      <w:tcW w:w="44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90224652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346EF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AIX</w:t>
                      </w:r>
                    </w:p>
                  </w:tc>
                  <w:tc>
                    <w:tcPr>
                      <w:tcW w:w="45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56779724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Solaris</w:t>
                      </w:r>
                    </w:p>
                  </w:tc>
                </w:tr>
                <w:tr w:rsidR="00065143" w:rsidRPr="00C57320" w:rsidTr="00616F15">
                  <w:trPr>
                    <w:trHeight w:val="20"/>
                  </w:trPr>
                  <w:tc>
                    <w:tcPr>
                      <w:tcW w:w="44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44149374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A9204C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Windows</w:t>
                      </w:r>
                    </w:p>
                  </w:tc>
                  <w:tc>
                    <w:tcPr>
                      <w:tcW w:w="44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45129170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SLES</w:t>
                      </w:r>
                    </w:p>
                  </w:tc>
                  <w:tc>
                    <w:tcPr>
                      <w:tcW w:w="45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105334783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RHEL</w:t>
                      </w:r>
                    </w:p>
                  </w:tc>
                </w:tr>
              </w:tbl>
              <w:p w:rsidR="00FF7BB1" w:rsidRPr="00C57320" w:rsidRDefault="00FF7BB1" w:rsidP="00FF7BB1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F7BB1" w:rsidRPr="00C57320" w:rsidRDefault="00137841" w:rsidP="00572DE3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W</w:t>
                </w:r>
                <w:r w:rsidR="00065143" w:rsidRPr="00C57320">
                  <w:rPr>
                    <w:sz w:val="22"/>
                    <w:szCs w:val="22"/>
                  </w:rPr>
                  <w:t>hat is</w:t>
                </w:r>
                <w:r w:rsidR="00572DE3" w:rsidRPr="00C57320">
                  <w:rPr>
                    <w:sz w:val="22"/>
                    <w:szCs w:val="22"/>
                  </w:rPr>
                  <w:t xml:space="preserve"> the OS platform of</w:t>
                </w:r>
                <w:r w:rsidR="00065143" w:rsidRPr="00C57320">
                  <w:rPr>
                    <w:sz w:val="22"/>
                    <w:szCs w:val="22"/>
                  </w:rPr>
                  <w:t xml:space="preserve"> your </w:t>
                </w:r>
                <w:r w:rsidR="00580949" w:rsidRPr="00C57320">
                  <w:rPr>
                    <w:sz w:val="22"/>
                    <w:szCs w:val="22"/>
                  </w:rPr>
                  <w:t xml:space="preserve">SAP </w:t>
                </w:r>
                <w:r w:rsidR="00065143" w:rsidRPr="00C57320">
                  <w:rPr>
                    <w:sz w:val="22"/>
                    <w:szCs w:val="22"/>
                  </w:rPr>
                  <w:t>application tier</w:t>
                </w:r>
                <w:r w:rsidR="00572DE3" w:rsidRPr="00C57320">
                  <w:rPr>
                    <w:sz w:val="22"/>
                    <w:szCs w:val="22"/>
                  </w:rPr>
                  <w:t>?</w:t>
                </w: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5918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45"/>
                  <w:gridCol w:w="1525"/>
                  <w:gridCol w:w="446"/>
                  <w:gridCol w:w="1526"/>
                  <w:gridCol w:w="450"/>
                  <w:gridCol w:w="1526"/>
                </w:tblGrid>
                <w:tr w:rsidR="00065143" w:rsidRPr="00C57320" w:rsidTr="00616F15">
                  <w:trPr>
                    <w:trHeight w:val="20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63965335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A9204C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HP-UX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78916763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AIX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71181260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Solaris</w:t>
                      </w:r>
                    </w:p>
                  </w:tc>
                </w:tr>
                <w:tr w:rsidR="00065143" w:rsidRPr="00C57320" w:rsidTr="00616F15">
                  <w:trPr>
                    <w:trHeight w:val="20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209289230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346EF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Windows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70191215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SLES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86687600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5143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6" w:type="dxa"/>
                      <w:vAlign w:val="bottom"/>
                    </w:tcPr>
                    <w:p w:rsidR="00065143" w:rsidRPr="00C57320" w:rsidRDefault="00065143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RHEL</w:t>
                      </w:r>
                    </w:p>
                  </w:tc>
                </w:tr>
              </w:tbl>
              <w:p w:rsidR="00FF7BB1" w:rsidRPr="00C57320" w:rsidRDefault="00FF7BB1" w:rsidP="00FF7BB1">
                <w:pPr>
                  <w:rPr>
                    <w:sz w:val="22"/>
                    <w:szCs w:val="22"/>
                  </w:rPr>
                </w:pP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F7BB1" w:rsidRPr="00C57320" w:rsidRDefault="00137841" w:rsidP="00137841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bCs w:val="0"/>
                    <w:sz w:val="22"/>
                    <w:szCs w:val="22"/>
                  </w:rPr>
                  <w:t>-</w:t>
                </w:r>
                <w:r w:rsidRPr="00C57320">
                  <w:rPr>
                    <w:sz w:val="22"/>
                    <w:szCs w:val="22"/>
                  </w:rPr>
                  <w:t xml:space="preserve"> A</w:t>
                </w:r>
                <w:r w:rsidR="00065143" w:rsidRPr="00C57320">
                  <w:rPr>
                    <w:sz w:val="22"/>
                    <w:szCs w:val="22"/>
                  </w:rPr>
                  <w:t>re you considering an OS platform migration</w:t>
                </w:r>
                <w:r w:rsidR="00FF7BB1" w:rsidRPr="00C57320">
                  <w:rPr>
                    <w:sz w:val="22"/>
                    <w:szCs w:val="22"/>
                  </w:rPr>
                  <w:t>?</w:t>
                </w:r>
                <w:r w:rsidR="00065143" w:rsidRPr="00C57320">
                  <w:rPr>
                    <w:sz w:val="22"/>
                    <w:szCs w:val="22"/>
                  </w:rPr>
                  <w:t xml:space="preserve"> If so</w:t>
                </w:r>
                <w:r w:rsidR="00AC40EA" w:rsidRPr="00C57320">
                  <w:rPr>
                    <w:sz w:val="22"/>
                    <w:szCs w:val="22"/>
                  </w:rPr>
                  <w:t>,</w:t>
                </w:r>
                <w:r w:rsidR="00065143" w:rsidRPr="00C57320">
                  <w:rPr>
                    <w:sz w:val="22"/>
                    <w:szCs w:val="22"/>
                  </w:rPr>
                  <w:t xml:space="preserve"> to which OS platform?</w:t>
                </w: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7110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45"/>
                  <w:gridCol w:w="905"/>
                  <w:gridCol w:w="450"/>
                  <w:gridCol w:w="1350"/>
                  <w:gridCol w:w="450"/>
                  <w:gridCol w:w="1170"/>
                  <w:gridCol w:w="450"/>
                  <w:gridCol w:w="1890"/>
                </w:tblGrid>
                <w:tr w:rsidR="00AB25AB" w:rsidRPr="00C57320" w:rsidTr="00AB25AB">
                  <w:trPr>
                    <w:trHeight w:val="20"/>
                  </w:trPr>
                  <w:tc>
                    <w:tcPr>
                      <w:tcW w:w="445" w:type="dxa"/>
                      <w:vAlign w:val="center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60545638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B25AB" w:rsidRPr="00C57320" w:rsidRDefault="00C346EF" w:rsidP="00065143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905" w:type="dxa"/>
                      <w:vAlign w:val="center"/>
                    </w:tcPr>
                    <w:p w:rsidR="00AB25AB" w:rsidRPr="00C57320" w:rsidRDefault="00AB25AB" w:rsidP="00065143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No</w:t>
                      </w:r>
                    </w:p>
                  </w:tc>
                  <w:tc>
                    <w:tcPr>
                      <w:tcW w:w="450" w:type="dxa"/>
                      <w:vAlign w:val="center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151980883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B25AB" w:rsidRPr="00C57320" w:rsidRDefault="00C9094A" w:rsidP="00065143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350" w:type="dxa"/>
                      <w:vAlign w:val="center"/>
                    </w:tcPr>
                    <w:p w:rsidR="00AB25AB" w:rsidRPr="00C57320" w:rsidRDefault="00AB25AB" w:rsidP="00065143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Windows</w:t>
                      </w:r>
                    </w:p>
                  </w:tc>
                  <w:tc>
                    <w:tcPr>
                      <w:tcW w:w="450" w:type="dxa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17604153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B25AB" w:rsidRPr="00C57320" w:rsidRDefault="00C9094A" w:rsidP="00065143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170" w:type="dxa"/>
                    </w:tcPr>
                    <w:p w:rsidR="00AB25AB" w:rsidRPr="00C57320" w:rsidRDefault="00AB25AB" w:rsidP="00065143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SLES</w:t>
                      </w:r>
                    </w:p>
                  </w:tc>
                  <w:tc>
                    <w:tcPr>
                      <w:tcW w:w="450" w:type="dxa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198789302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B25AB" w:rsidRPr="00C57320" w:rsidRDefault="00C9094A" w:rsidP="00065143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890" w:type="dxa"/>
                    </w:tcPr>
                    <w:p w:rsidR="00AB25AB" w:rsidRPr="00C57320" w:rsidRDefault="00AB25AB" w:rsidP="00065143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RHEL</w:t>
                      </w:r>
                    </w:p>
                  </w:tc>
                </w:tr>
              </w:tbl>
              <w:p w:rsidR="00FF7BB1" w:rsidRPr="00C57320" w:rsidRDefault="00FF7BB1" w:rsidP="00FF7BB1">
                <w:pPr>
                  <w:rPr>
                    <w:sz w:val="22"/>
                    <w:szCs w:val="22"/>
                  </w:rPr>
                </w:pP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F7BB1" w:rsidRPr="00C57320" w:rsidRDefault="00137841" w:rsidP="00580949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W</w:t>
                </w:r>
                <w:r w:rsidR="00580949" w:rsidRPr="00C57320">
                  <w:rPr>
                    <w:sz w:val="22"/>
                    <w:szCs w:val="22"/>
                  </w:rPr>
                  <w:t>hat is your primary SAP DB platform?</w:t>
                </w: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6930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45"/>
                  <w:gridCol w:w="1525"/>
                  <w:gridCol w:w="446"/>
                  <w:gridCol w:w="1724"/>
                  <w:gridCol w:w="450"/>
                  <w:gridCol w:w="2340"/>
                </w:tblGrid>
                <w:tr w:rsidR="00137841" w:rsidRPr="00C57320" w:rsidTr="00616F15">
                  <w:trPr>
                    <w:trHeight w:val="20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73122741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37841" w:rsidRPr="00C57320" w:rsidRDefault="00C346EF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vAlign w:val="bottom"/>
                    </w:tcPr>
                    <w:p w:rsidR="00137841" w:rsidRPr="00C57320" w:rsidRDefault="00137841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Oracle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45255118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37841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724" w:type="dxa"/>
                      <w:vAlign w:val="bottom"/>
                    </w:tcPr>
                    <w:p w:rsidR="00137841" w:rsidRPr="00C57320" w:rsidRDefault="00137841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MS SQL Server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42565445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37841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2340" w:type="dxa"/>
                      <w:vAlign w:val="bottom"/>
                    </w:tcPr>
                    <w:p w:rsidR="00137841" w:rsidRPr="00C57320" w:rsidRDefault="00137841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IBM DB2</w:t>
                      </w:r>
                    </w:p>
                  </w:tc>
                </w:tr>
                <w:tr w:rsidR="00137841" w:rsidRPr="00C57320" w:rsidTr="00616F15">
                  <w:trPr>
                    <w:trHeight w:val="20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53231175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37841" w:rsidRPr="00C57320" w:rsidRDefault="00C346EF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525" w:type="dxa"/>
                      <w:vAlign w:val="bottom"/>
                    </w:tcPr>
                    <w:p w:rsidR="00137841" w:rsidRPr="00C57320" w:rsidRDefault="00137841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SAP ASE</w:t>
                      </w:r>
                    </w:p>
                  </w:tc>
                  <w:tc>
                    <w:tcPr>
                      <w:tcW w:w="446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4106914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37841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724" w:type="dxa"/>
                      <w:vAlign w:val="bottom"/>
                    </w:tcPr>
                    <w:p w:rsidR="00137841" w:rsidRPr="00C57320" w:rsidRDefault="00137841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SAP HANA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198823115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37841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2340" w:type="dxa"/>
                      <w:vAlign w:val="bottom"/>
                    </w:tcPr>
                    <w:p w:rsidR="00137841" w:rsidRPr="00C57320" w:rsidRDefault="00D30E50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SAP MaxDB</w:t>
                      </w:r>
                    </w:p>
                  </w:tc>
                </w:tr>
              </w:tbl>
              <w:p w:rsidR="00FF7BB1" w:rsidRPr="00C57320" w:rsidRDefault="00FF7BB1" w:rsidP="00FF7BB1">
                <w:pPr>
                  <w:rPr>
                    <w:sz w:val="22"/>
                    <w:szCs w:val="22"/>
                  </w:rPr>
                </w:pPr>
              </w:p>
            </w:tc>
          </w:tr>
          <w:tr w:rsidR="00FF7BB1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F7BB1" w:rsidRPr="00C57320" w:rsidRDefault="00137841" w:rsidP="00C12F01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Are you considering a DB platform migration? If so to which DB?</w:t>
                </w: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7830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445"/>
                  <w:gridCol w:w="1175"/>
                  <w:gridCol w:w="450"/>
                  <w:gridCol w:w="1440"/>
                  <w:gridCol w:w="540"/>
                  <w:gridCol w:w="1620"/>
                  <w:gridCol w:w="450"/>
                  <w:gridCol w:w="1710"/>
                </w:tblGrid>
                <w:tr w:rsidR="00AB25AB" w:rsidRPr="00C57320" w:rsidTr="00AB25AB">
                  <w:trPr>
                    <w:trHeight w:val="20"/>
                  </w:trPr>
                  <w:tc>
                    <w:tcPr>
                      <w:tcW w:w="44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68101055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B25AB" w:rsidRPr="00C57320" w:rsidRDefault="00C346EF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17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AB25AB" w:rsidRPr="00C57320" w:rsidRDefault="00AB25AB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No</w:t>
                      </w:r>
                    </w:p>
                  </w:tc>
                  <w:tc>
                    <w:tcPr>
                      <w:tcW w:w="45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25483052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B25AB" w:rsidRPr="00C57320" w:rsidRDefault="00C346EF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44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AB25AB" w:rsidRPr="00C57320" w:rsidRDefault="00AB25AB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Oracle</w:t>
                      </w:r>
                    </w:p>
                  </w:tc>
                  <w:tc>
                    <w:tcPr>
                      <w:tcW w:w="54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38857305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B25AB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62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AB25AB" w:rsidRPr="00C57320" w:rsidRDefault="00AB25AB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MS SQL Server</w:t>
                      </w:r>
                    </w:p>
                  </w:tc>
                  <w:tc>
                    <w:tcPr>
                      <w:tcW w:w="45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88869411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B25AB" w:rsidRPr="00C57320" w:rsidRDefault="00C9094A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71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AB25AB" w:rsidRPr="00C57320" w:rsidRDefault="00AB25AB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IBM DB2</w:t>
                      </w:r>
                    </w:p>
                  </w:tc>
                </w:tr>
                <w:tr w:rsidR="00C9094A" w:rsidRPr="00C57320" w:rsidTr="00AB25AB">
                  <w:trPr>
                    <w:trHeight w:val="20"/>
                  </w:trPr>
                  <w:tc>
                    <w:tcPr>
                      <w:tcW w:w="44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C9094A" w:rsidRPr="00C57320" w:rsidRDefault="00C9094A" w:rsidP="00C9094A">
                      <w:pPr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17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C9094A" w:rsidRPr="00C57320" w:rsidRDefault="00C9094A" w:rsidP="00C9094A">
                      <w:pPr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45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42928286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C9094A" w:rsidRPr="00C57320" w:rsidRDefault="00C346EF" w:rsidP="00C9094A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44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C9094A" w:rsidRPr="00C57320" w:rsidRDefault="00C9094A" w:rsidP="00C9094A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 xml:space="preserve">SAP </w:t>
                      </w:r>
                      <w:r>
                        <w:rPr>
                          <w:sz w:val="22"/>
                          <w:szCs w:val="22"/>
                        </w:rPr>
                        <w:t>ASE</w:t>
                      </w:r>
                    </w:p>
                  </w:tc>
                  <w:tc>
                    <w:tcPr>
                      <w:tcW w:w="54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61193954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C9094A" w:rsidRPr="00C57320" w:rsidRDefault="00C9094A" w:rsidP="00C9094A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62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C9094A" w:rsidRPr="00C57320" w:rsidRDefault="00C9094A" w:rsidP="00C9094A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 xml:space="preserve">SAP </w:t>
                      </w:r>
                      <w:r>
                        <w:rPr>
                          <w:sz w:val="22"/>
                          <w:szCs w:val="22"/>
                        </w:rPr>
                        <w:t>HANA</w:t>
                      </w:r>
                    </w:p>
                  </w:tc>
                  <w:tc>
                    <w:tcPr>
                      <w:tcW w:w="45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C9094A" w:rsidRPr="00C57320" w:rsidRDefault="009C2611" w:rsidP="00C9094A">
                      <w:pPr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ascii="MS Gothic" w:eastAsia="MS Gothic" w:hint="eastAsia"/>
                            <w:sz w:val="22"/>
                            <w:szCs w:val="22"/>
                          </w:rPr>
                          <w:id w:val="204278048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C9094A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sdtContent>
                      </w:sdt>
                    </w:p>
                  </w:tc>
                  <w:tc>
                    <w:tcPr>
                      <w:tcW w:w="171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bottom"/>
                    </w:tcPr>
                    <w:p w:rsidR="00C9094A" w:rsidRPr="00C57320" w:rsidRDefault="00C9094A" w:rsidP="00C9094A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 xml:space="preserve">SAP </w:t>
                      </w:r>
                      <w:r>
                        <w:rPr>
                          <w:sz w:val="22"/>
                          <w:szCs w:val="22"/>
                        </w:rPr>
                        <w:t>Max DB</w:t>
                      </w:r>
                    </w:p>
                  </w:tc>
                </w:tr>
              </w:tbl>
              <w:p w:rsidR="00065143" w:rsidRPr="00C57320" w:rsidRDefault="00065143" w:rsidP="00FF7BB1">
                <w:pPr>
                  <w:rPr>
                    <w:sz w:val="22"/>
                    <w:szCs w:val="22"/>
                  </w:rPr>
                </w:pP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5143" w:rsidRPr="00C57320" w:rsidRDefault="00137841" w:rsidP="00137841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bCs w:val="0"/>
                    <w:sz w:val="22"/>
                    <w:szCs w:val="22"/>
                  </w:rPr>
                  <w:t>-</w:t>
                </w:r>
                <w:r w:rsidRPr="00C57320">
                  <w:rPr>
                    <w:sz w:val="22"/>
                    <w:szCs w:val="22"/>
                  </w:rPr>
                  <w:t xml:space="preserve"> What is the size of your largest SAP production database?</w:t>
                </w: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6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450"/>
                  <w:gridCol w:w="2880"/>
                  <w:gridCol w:w="2340"/>
                  <w:gridCol w:w="990"/>
                </w:tblGrid>
                <w:tr w:rsidR="00F02AA5" w:rsidRPr="00C57320" w:rsidTr="00766888">
                  <w:trPr>
                    <w:trHeight w:val="360"/>
                  </w:trPr>
                  <w:tc>
                    <w:tcPr>
                      <w:tcW w:w="45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AB25AB" w:rsidRPr="00C57320" w:rsidRDefault="00AB25AB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1466615923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880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AB25AB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234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tbl>
                      <w:tblPr>
                        <w:tblW w:w="205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6"/>
                        <w:gridCol w:w="596"/>
                        <w:gridCol w:w="450"/>
                        <w:gridCol w:w="540"/>
                      </w:tblGrid>
                      <w:tr w:rsidR="00F02AA5" w:rsidRPr="00C57320" w:rsidTr="00C57320">
                        <w:tc>
                          <w:tcPr>
                            <w:tcW w:w="466" w:type="dxa"/>
                            <w:shd w:val="clear" w:color="auto" w:fill="auto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2968460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AB25AB" w:rsidRPr="00C57320" w:rsidRDefault="00C346EF" w:rsidP="00C57320">
                                <w:pPr>
                                  <w:spacing w:line="240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96" w:type="dxa"/>
                            <w:shd w:val="clear" w:color="auto" w:fill="auto"/>
                          </w:tcPr>
                          <w:p w:rsidR="00AB25AB" w:rsidRPr="00C57320" w:rsidRDefault="00AB25AB" w:rsidP="00C57320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-64257640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AB25AB" w:rsidRPr="00C57320" w:rsidRDefault="00C346EF" w:rsidP="00C57320">
                                <w:pPr>
                                  <w:spacing w:line="240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40" w:type="dxa"/>
                            <w:shd w:val="clear" w:color="auto" w:fill="auto"/>
                          </w:tcPr>
                          <w:p w:rsidR="00AB25AB" w:rsidRPr="00C57320" w:rsidRDefault="00AB25AB" w:rsidP="00C57320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TB</w:t>
                            </w:r>
                          </w:p>
                        </w:tc>
                      </w:tr>
                    </w:tbl>
                    <w:p w:rsidR="00AB25AB" w:rsidRPr="00C57320" w:rsidRDefault="00AB25AB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99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AB25AB" w:rsidRPr="00C57320" w:rsidRDefault="00AB25AB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</w:tbl>
              <w:p w:rsidR="00065143" w:rsidRPr="00C57320" w:rsidRDefault="00065143" w:rsidP="00FF7BB1">
                <w:pPr>
                  <w:rPr>
                    <w:sz w:val="22"/>
                    <w:szCs w:val="22"/>
                  </w:rPr>
                </w:pP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5143" w:rsidRPr="00C57320" w:rsidRDefault="00137841" w:rsidP="00137841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bCs w:val="0"/>
                    <w:sz w:val="22"/>
                    <w:szCs w:val="22"/>
                  </w:rPr>
                  <w:t>-</w:t>
                </w:r>
                <w:r w:rsidRPr="00C57320">
                  <w:rPr>
                    <w:sz w:val="22"/>
                    <w:szCs w:val="22"/>
                  </w:rPr>
                  <w:t xml:space="preserve"> What is the size of your largest SAP production database server?</w:t>
                </w: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9289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365"/>
                  <w:gridCol w:w="444"/>
                  <w:gridCol w:w="180"/>
                  <w:gridCol w:w="899"/>
                  <w:gridCol w:w="992"/>
                  <w:gridCol w:w="450"/>
                  <w:gridCol w:w="251"/>
                  <w:gridCol w:w="90"/>
                  <w:gridCol w:w="953"/>
                  <w:gridCol w:w="1298"/>
                  <w:gridCol w:w="341"/>
                  <w:gridCol w:w="1386"/>
                  <w:gridCol w:w="326"/>
                  <w:gridCol w:w="341"/>
                  <w:gridCol w:w="200"/>
                  <w:gridCol w:w="359"/>
                  <w:gridCol w:w="73"/>
                  <w:gridCol w:w="341"/>
                </w:tblGrid>
                <w:tr w:rsidR="00F02AA5" w:rsidRPr="00C57320" w:rsidTr="00766888">
                  <w:trPr>
                    <w:gridAfter w:val="2"/>
                    <w:wAfter w:w="414" w:type="dxa"/>
                    <w:trHeight w:val="360"/>
                  </w:trPr>
                  <w:tc>
                    <w:tcPr>
                      <w:tcW w:w="809" w:type="dxa"/>
                      <w:gridSpan w:val="2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079" w:type="dxa"/>
                      <w:gridSpan w:val="2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Cores: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954145663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736" w:type="dxa"/>
                          <w:gridSpan w:val="5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DC7539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3025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226" w:type="dxa"/>
                      <w:gridSpan w:val="4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F02AA5" w:rsidRPr="00C57320" w:rsidTr="00766888">
                  <w:trPr>
                    <w:gridAfter w:val="2"/>
                    <w:wAfter w:w="414" w:type="dxa"/>
                    <w:trHeight w:val="360"/>
                  </w:trPr>
                  <w:tc>
                    <w:tcPr>
                      <w:tcW w:w="809" w:type="dxa"/>
                      <w:gridSpan w:val="2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079" w:type="dxa"/>
                      <w:gridSpan w:val="2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Mem (GB)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307060398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736" w:type="dxa"/>
                          <w:gridSpan w:val="5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DC7539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3025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226" w:type="dxa"/>
                      <w:gridSpan w:val="4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F02AA5" w:rsidRPr="00C57320" w:rsidTr="00766888">
                  <w:trPr>
                    <w:gridAfter w:val="2"/>
                    <w:wAfter w:w="414" w:type="dxa"/>
                    <w:trHeight w:val="360"/>
                  </w:trPr>
                  <w:tc>
                    <w:tcPr>
                      <w:tcW w:w="809" w:type="dxa"/>
                      <w:gridSpan w:val="2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079" w:type="dxa"/>
                      <w:gridSpan w:val="2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SAPS: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2126812307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736" w:type="dxa"/>
                          <w:gridSpan w:val="5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DC7539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3025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1226" w:type="dxa"/>
                      <w:gridSpan w:val="4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DC7539" w:rsidRPr="00C57320" w:rsidRDefault="00DC7539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9A74C1" w:rsidRPr="00C57320" w:rsidTr="00766888">
                  <w:trPr>
                    <w:gridAfter w:val="3"/>
                    <w:wAfter w:w="773" w:type="dxa"/>
                    <w:trHeight w:val="576"/>
                  </w:trPr>
                  <w:tc>
                    <w:tcPr>
                      <w:tcW w:w="8516" w:type="dxa"/>
                      <w:gridSpan w:val="15"/>
                      <w:tcBorders>
                        <w:top w:val="nil"/>
                        <w:left w:val="nil"/>
                        <w:bottom w:val="nil"/>
                      </w:tcBorders>
                      <w:shd w:val="clear" w:color="auto" w:fill="auto"/>
                      <w:vAlign w:val="bottom"/>
                    </w:tcPr>
                    <w:p w:rsidR="009A74C1" w:rsidRPr="00C57320" w:rsidRDefault="007F4AE4" w:rsidP="00C57320">
                      <w:pPr>
                        <w:spacing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r w:rsidRPr="00C57320">
                        <w:rPr>
                          <w:b/>
                          <w:sz w:val="22"/>
                          <w:szCs w:val="22"/>
                        </w:rPr>
                        <w:t>- If you are considering a migration to SAP HANA</w:t>
                      </w:r>
                      <w:r w:rsidR="008E3EA5" w:rsidRPr="00C57320">
                        <w:rPr>
                          <w:b/>
                          <w:sz w:val="22"/>
                          <w:szCs w:val="22"/>
                        </w:rPr>
                        <w:t>, has the amount of HANA memory</w:t>
                      </w:r>
                    </w:p>
                  </w:tc>
                </w:tr>
                <w:tr w:rsidR="008E3EA5" w:rsidRPr="00C57320" w:rsidTr="00766888">
                  <w:trPr>
                    <w:gridAfter w:val="3"/>
                    <w:wAfter w:w="773" w:type="dxa"/>
                    <w:trHeight w:val="360"/>
                  </w:trPr>
                  <w:tc>
                    <w:tcPr>
                      <w:tcW w:w="2880" w:type="dxa"/>
                      <w:gridSpan w:val="5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8E3EA5" w:rsidRPr="00C57320" w:rsidRDefault="008E3EA5" w:rsidP="00C57320">
                      <w:pPr>
                        <w:spacing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r w:rsidRPr="00C57320">
                        <w:rPr>
                          <w:b/>
                          <w:sz w:val="22"/>
                          <w:szCs w:val="22"/>
                        </w:rPr>
                        <w:t>required been determined?</w:t>
                      </w:r>
                    </w:p>
                  </w:tc>
                  <w:tc>
                    <w:tcPr>
                      <w:tcW w:w="5636" w:type="dxa"/>
                      <w:gridSpan w:val="10"/>
                      <w:tcBorders>
                        <w:top w:val="nil"/>
                        <w:left w:val="nil"/>
                        <w:bottom w:val="nil"/>
                      </w:tcBorders>
                      <w:shd w:val="clear" w:color="auto" w:fill="auto"/>
                      <w:vAlign w:val="bottom"/>
                    </w:tcPr>
                    <w:tbl>
                      <w:tblPr>
                        <w:tblW w:w="2253" w:type="dxa"/>
                        <w:tblLayout w:type="fixed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535"/>
                        <w:gridCol w:w="452"/>
                        <w:gridCol w:w="834"/>
                      </w:tblGrid>
                      <w:tr w:rsidR="008E3EA5" w:rsidRPr="00C57320" w:rsidTr="00ED0CC6">
                        <w:trPr>
                          <w:trHeight w:val="20"/>
                        </w:trPr>
                        <w:tc>
                          <w:tcPr>
                            <w:tcW w:w="432" w:type="dxa"/>
                            <w:vAlign w:val="center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-336379448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8E3EA5" w:rsidRPr="00C57320" w:rsidRDefault="00C346EF" w:rsidP="008E3EA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35" w:type="dxa"/>
                            <w:vAlign w:val="center"/>
                          </w:tcPr>
                          <w:p w:rsidR="008E3EA5" w:rsidRPr="00C57320" w:rsidRDefault="008E3EA5" w:rsidP="008E3EA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452" w:type="dxa"/>
                            <w:vAlign w:val="center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1016664859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8E3EA5" w:rsidRPr="00C57320" w:rsidRDefault="00C346EF" w:rsidP="008E3EA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834" w:type="dxa"/>
                            <w:vAlign w:val="center"/>
                          </w:tcPr>
                          <w:p w:rsidR="008E3EA5" w:rsidRPr="00C57320" w:rsidRDefault="008E3EA5" w:rsidP="008E3EA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8E3EA5" w:rsidRPr="00C57320" w:rsidRDefault="008E3EA5" w:rsidP="00C57320">
                      <w:pPr>
                        <w:spacing w:line="240" w:lineRule="auto"/>
                        <w:rPr>
                          <w:b/>
                          <w:sz w:val="22"/>
                          <w:szCs w:val="22"/>
                        </w:rPr>
                      </w:pPr>
                    </w:p>
                  </w:tc>
                </w:tr>
                <w:tr w:rsidR="008E3EA5" w:rsidRPr="00C57320" w:rsidTr="00766888">
                  <w:trPr>
                    <w:gridAfter w:val="3"/>
                    <w:wAfter w:w="773" w:type="dxa"/>
                    <w:trHeight w:val="360"/>
                  </w:trPr>
                  <w:tc>
                    <w:tcPr>
                      <w:tcW w:w="36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8E3EA5" w:rsidRPr="00C57320" w:rsidRDefault="008E3EA5" w:rsidP="00C57320">
                      <w:pPr>
                        <w:spacing w:line="240" w:lineRule="auto"/>
                        <w:rPr>
                          <w:b/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8151" w:type="dxa"/>
                      <w:gridSpan w:val="14"/>
                      <w:tcBorders>
                        <w:top w:val="nil"/>
                        <w:left w:val="nil"/>
                        <w:bottom w:val="nil"/>
                      </w:tcBorders>
                      <w:shd w:val="clear" w:color="auto" w:fill="auto"/>
                      <w:vAlign w:val="bottom"/>
                    </w:tcPr>
                    <w:p w:rsidR="008E3EA5" w:rsidRPr="00C57320" w:rsidRDefault="0073617F" w:rsidP="00C57320">
                      <w:pPr>
                        <w:spacing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r w:rsidRPr="00C57320">
                        <w:rPr>
                          <w:b/>
                          <w:sz w:val="22"/>
                          <w:szCs w:val="22"/>
                        </w:rPr>
                        <w:t xml:space="preserve">If yes, </w:t>
                      </w:r>
                      <w:r w:rsidR="008E3EA5" w:rsidRPr="00C57320">
                        <w:rPr>
                          <w:b/>
                          <w:sz w:val="22"/>
                          <w:szCs w:val="22"/>
                        </w:rPr>
                        <w:t>please provide the memor</w:t>
                      </w:r>
                      <w:r w:rsidRPr="00C57320">
                        <w:rPr>
                          <w:b/>
                          <w:sz w:val="22"/>
                          <w:szCs w:val="22"/>
                        </w:rPr>
                        <w:t>y requirement for each solution:</w:t>
                      </w:r>
                    </w:p>
                  </w:tc>
                </w:tr>
                <w:tr w:rsidR="00F02AA5" w:rsidRPr="00C57320" w:rsidTr="00766888">
                  <w:trPr>
                    <w:gridAfter w:val="1"/>
                    <w:wAfter w:w="341" w:type="dxa"/>
                    <w:trHeight w:val="432"/>
                  </w:trPr>
                  <w:tc>
                    <w:tcPr>
                      <w:tcW w:w="36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2965" w:type="dxa"/>
                      <w:gridSpan w:val="5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ERP on HANA or S/4HANA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286791569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592" w:type="dxa"/>
                          <w:gridSpan w:val="4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7F4AE4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2053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tbl>
                      <w:tblPr>
                        <w:tblW w:w="221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6"/>
                        <w:gridCol w:w="524"/>
                        <w:gridCol w:w="450"/>
                        <w:gridCol w:w="771"/>
                      </w:tblGrid>
                      <w:tr w:rsidR="00F02AA5" w:rsidRPr="00C57320" w:rsidTr="00C57320">
                        <w:tc>
                          <w:tcPr>
                            <w:tcW w:w="466" w:type="dxa"/>
                            <w:shd w:val="clear" w:color="auto" w:fill="auto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1444496494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7F4AE4" w:rsidRPr="00C57320" w:rsidRDefault="00C346EF" w:rsidP="00C57320">
                                <w:pPr>
                                  <w:spacing w:line="240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4" w:type="dxa"/>
                            <w:shd w:val="clear" w:color="auto" w:fill="auto"/>
                          </w:tcPr>
                          <w:p w:rsidR="007F4AE4" w:rsidRPr="00C57320" w:rsidRDefault="007F4AE4" w:rsidP="00C57320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325947574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7F4AE4" w:rsidRPr="00C57320" w:rsidRDefault="00C346EF" w:rsidP="00C57320">
                                <w:pPr>
                                  <w:spacing w:line="240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771" w:type="dxa"/>
                            <w:shd w:val="clear" w:color="auto" w:fill="auto"/>
                          </w:tcPr>
                          <w:p w:rsidR="007F4AE4" w:rsidRPr="00C57320" w:rsidRDefault="007F4AE4" w:rsidP="00C57320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TB</w:t>
                            </w:r>
                          </w:p>
                        </w:tc>
                      </w:tr>
                    </w:tbl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973" w:type="dxa"/>
                      <w:gridSpan w:val="4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F02AA5" w:rsidRPr="00C57320" w:rsidTr="00766888">
                  <w:trPr>
                    <w:gridAfter w:val="1"/>
                    <w:wAfter w:w="341" w:type="dxa"/>
                    <w:trHeight w:val="432"/>
                  </w:trPr>
                  <w:tc>
                    <w:tcPr>
                      <w:tcW w:w="36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2965" w:type="dxa"/>
                      <w:gridSpan w:val="5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BW on HANA or BW/4HANA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1797801532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592" w:type="dxa"/>
                          <w:gridSpan w:val="4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7F4AE4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2053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tbl>
                      <w:tblPr>
                        <w:tblW w:w="28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6"/>
                        <w:gridCol w:w="524"/>
                        <w:gridCol w:w="450"/>
                        <w:gridCol w:w="1366"/>
                      </w:tblGrid>
                      <w:tr w:rsidR="00F02AA5" w:rsidRPr="00C57320" w:rsidTr="00C57320">
                        <w:tc>
                          <w:tcPr>
                            <w:tcW w:w="466" w:type="dxa"/>
                            <w:shd w:val="clear" w:color="auto" w:fill="auto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208125468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7F4AE4" w:rsidRPr="00C57320" w:rsidRDefault="00C346EF" w:rsidP="00C57320">
                                <w:pPr>
                                  <w:spacing w:line="240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4" w:type="dxa"/>
                            <w:shd w:val="clear" w:color="auto" w:fill="auto"/>
                          </w:tcPr>
                          <w:p w:rsidR="007F4AE4" w:rsidRPr="00C57320" w:rsidRDefault="007F4AE4" w:rsidP="00C57320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-1123923064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7F4AE4" w:rsidRPr="00C57320" w:rsidRDefault="00017E50" w:rsidP="00C57320">
                                <w:pPr>
                                  <w:spacing w:line="240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366" w:type="dxa"/>
                            <w:shd w:val="clear" w:color="auto" w:fill="auto"/>
                          </w:tcPr>
                          <w:p w:rsidR="007F4AE4" w:rsidRPr="00C57320" w:rsidRDefault="007F4AE4" w:rsidP="00C57320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TB</w:t>
                            </w:r>
                          </w:p>
                        </w:tc>
                      </w:tr>
                    </w:tbl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973" w:type="dxa"/>
                      <w:gridSpan w:val="4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  <w:tr w:rsidR="00F02AA5" w:rsidRPr="00C57320" w:rsidTr="00766888">
                  <w:trPr>
                    <w:trHeight w:val="432"/>
                  </w:trPr>
                  <w:tc>
                    <w:tcPr>
                      <w:tcW w:w="36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Other: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-1238545215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592" w:type="dxa"/>
                          <w:gridSpan w:val="4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7F4AE4" w:rsidRPr="00C57320" w:rsidRDefault="00766888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9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-485394664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592" w:type="dxa"/>
                          <w:gridSpan w:val="3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7F4AE4" w:rsidRPr="00C57320" w:rsidRDefault="00766888" w:rsidP="00766888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2053" w:type="dxa"/>
                      <w:gridSpan w:val="3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tbl>
                      <w:tblPr>
                        <w:tblW w:w="221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6"/>
                        <w:gridCol w:w="524"/>
                        <w:gridCol w:w="450"/>
                        <w:gridCol w:w="771"/>
                      </w:tblGrid>
                      <w:tr w:rsidR="00F02AA5" w:rsidRPr="00C57320" w:rsidTr="00C57320">
                        <w:tc>
                          <w:tcPr>
                            <w:tcW w:w="466" w:type="dxa"/>
                            <w:shd w:val="clear" w:color="auto" w:fill="auto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-1384244182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7F4AE4" w:rsidRPr="00C57320" w:rsidRDefault="00C346EF" w:rsidP="00C57320">
                                <w:pPr>
                                  <w:spacing w:line="240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24" w:type="dxa"/>
                            <w:shd w:val="clear" w:color="auto" w:fill="auto"/>
                          </w:tcPr>
                          <w:p w:rsidR="007F4AE4" w:rsidRPr="00C57320" w:rsidRDefault="007F4AE4" w:rsidP="00C57320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sdt>
                            <w:sdtPr>
                              <w:rPr>
                                <w:rFonts w:ascii="MS Gothic" w:eastAsia="MS Gothic" w:hAnsi="MS Gothic" w:hint="eastAsia"/>
                                <w:sz w:val="22"/>
                                <w:szCs w:val="22"/>
                              </w:rPr>
                              <w:id w:val="294564074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:rsidR="007F4AE4" w:rsidRPr="00C57320" w:rsidRDefault="00017E50" w:rsidP="00C57320">
                                <w:pPr>
                                  <w:spacing w:line="240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771" w:type="dxa"/>
                            <w:shd w:val="clear" w:color="auto" w:fill="auto"/>
                          </w:tcPr>
                          <w:p w:rsidR="007F4AE4" w:rsidRPr="00C57320" w:rsidRDefault="007F4AE4" w:rsidP="00C57320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57320">
                              <w:rPr>
                                <w:sz w:val="22"/>
                                <w:szCs w:val="22"/>
                              </w:rPr>
                              <w:t>TB</w:t>
                            </w:r>
                          </w:p>
                        </w:tc>
                      </w:tr>
                    </w:tbl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973" w:type="dxa"/>
                      <w:gridSpan w:val="4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7F4AE4" w:rsidRPr="00C57320" w:rsidRDefault="007F4AE4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</w:tbl>
              <w:p w:rsidR="00017E50" w:rsidRPr="008873A9" w:rsidRDefault="00017E50" w:rsidP="008873A9">
                <w:pPr>
                  <w:rPr>
                    <w:sz w:val="22"/>
                    <w:szCs w:val="22"/>
                  </w:rPr>
                </w:pPr>
              </w:p>
            </w:tc>
          </w:tr>
          <w:tr w:rsidR="00E16E02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5306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16E02" w:rsidRPr="00C57320" w:rsidRDefault="00E16E02" w:rsidP="00E16E02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lastRenderedPageBreak/>
                  <w:t>- Do you require High Availability architecture?</w:t>
                </w:r>
              </w:p>
            </w:tc>
            <w:tc>
              <w:tcPr>
                <w:tcW w:w="2969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tbl>
                <w:tblPr>
                  <w:tblW w:w="2253" w:type="dxa"/>
                  <w:tblLayout w:type="fixed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432"/>
                  <w:gridCol w:w="535"/>
                  <w:gridCol w:w="452"/>
                  <w:gridCol w:w="834"/>
                </w:tblGrid>
                <w:tr w:rsidR="00060639" w:rsidRPr="00C57320" w:rsidTr="00D30E50">
                  <w:trPr>
                    <w:trHeight w:val="20"/>
                  </w:trPr>
                  <w:tc>
                    <w:tcPr>
                      <w:tcW w:w="432" w:type="dxa"/>
                      <w:vAlign w:val="center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46765761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0639" w:rsidRPr="00C57320" w:rsidRDefault="00C346EF" w:rsidP="00060639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535" w:type="dxa"/>
                      <w:vAlign w:val="center"/>
                    </w:tcPr>
                    <w:p w:rsidR="00060639" w:rsidRPr="00C57320" w:rsidRDefault="00060639" w:rsidP="00060639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Yes</w:t>
                      </w:r>
                    </w:p>
                  </w:tc>
                  <w:tc>
                    <w:tcPr>
                      <w:tcW w:w="452" w:type="dxa"/>
                      <w:vAlign w:val="center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73751715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060639" w:rsidRPr="00C57320" w:rsidRDefault="00C346EF" w:rsidP="00060639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834" w:type="dxa"/>
                      <w:vAlign w:val="center"/>
                    </w:tcPr>
                    <w:p w:rsidR="00060639" w:rsidRPr="00C57320" w:rsidRDefault="00060639" w:rsidP="00060639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No</w:t>
                      </w:r>
                    </w:p>
                  </w:tc>
                </w:tr>
              </w:tbl>
              <w:p w:rsidR="00E16E02" w:rsidRPr="00C57320" w:rsidRDefault="00E16E02" w:rsidP="00E16E02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</w:tr>
          <w:tr w:rsidR="00060639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trHeight w:val="576"/>
            </w:trPr>
            <w:tc>
              <w:tcPr>
                <w:tcW w:w="44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060639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  <w:tc>
              <w:tcPr>
                <w:tcW w:w="4857" w:type="dxa"/>
                <w:gridSpan w:val="1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060639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If yes, what is your required uptime SLA?</w:t>
                </w:r>
              </w:p>
            </w:tc>
            <w:sdt>
              <w:sdtPr>
                <w:rPr>
                  <w:sz w:val="22"/>
                  <w:szCs w:val="22"/>
                </w:rPr>
                <w:id w:val="-1587690082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2879" w:type="dxa"/>
                    <w:gridSpan w:val="5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060639" w:rsidRPr="00C57320" w:rsidRDefault="00766888" w:rsidP="00D11F9A">
                    <w:pPr>
                      <w:pStyle w:val="Heading4"/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726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060639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%</w:t>
                </w:r>
              </w:p>
            </w:tc>
          </w:tr>
          <w:tr w:rsidR="00060639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44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060639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  <w:tc>
              <w:tcPr>
                <w:tcW w:w="7826" w:type="dxa"/>
                <w:gridSpan w:val="2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060639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If yes, can you describe your existing HA architecture?</w:t>
                </w:r>
              </w:p>
            </w:tc>
          </w:tr>
          <w:tr w:rsidR="00060639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432"/>
            </w:trPr>
            <w:tc>
              <w:tcPr>
                <w:tcW w:w="44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060639">
                <w:pPr>
                  <w:pStyle w:val="Heading4"/>
                  <w:rPr>
                    <w:b w:val="0"/>
                    <w:sz w:val="22"/>
                    <w:szCs w:val="22"/>
                  </w:rPr>
                </w:pPr>
              </w:p>
            </w:tc>
            <w:sdt>
              <w:sdtPr>
                <w:rPr>
                  <w:b w:val="0"/>
                  <w:sz w:val="22"/>
                  <w:szCs w:val="22"/>
                </w:rPr>
                <w:id w:val="-1641260171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7826" w:type="dxa"/>
                    <w:gridSpan w:val="21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060639" w:rsidRPr="00C57320" w:rsidRDefault="00766888" w:rsidP="00766888">
                    <w:pPr>
                      <w:pStyle w:val="Heading4"/>
                      <w:rPr>
                        <w:b w:val="0"/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F912EB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5444" w:type="dxa"/>
                <w:gridSpan w:val="1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12EB" w:rsidRPr="00C57320" w:rsidRDefault="00F912EB" w:rsidP="00E16E02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Do you require Disaster Recovery infrastructure?</w:t>
                </w:r>
              </w:p>
            </w:tc>
            <w:tc>
              <w:tcPr>
                <w:tcW w:w="283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tbl>
                <w:tblPr>
                  <w:tblW w:w="2253" w:type="dxa"/>
                  <w:tblLayout w:type="fixed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432"/>
                  <w:gridCol w:w="535"/>
                  <w:gridCol w:w="452"/>
                  <w:gridCol w:w="834"/>
                </w:tblGrid>
                <w:tr w:rsidR="00337ECD" w:rsidRPr="00C57320" w:rsidTr="00ED0CC6">
                  <w:trPr>
                    <w:trHeight w:val="20"/>
                  </w:trPr>
                  <w:tc>
                    <w:tcPr>
                      <w:tcW w:w="432" w:type="dxa"/>
                      <w:vAlign w:val="center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323901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337ECD" w:rsidRPr="00C57320" w:rsidRDefault="00C346EF" w:rsidP="00337ECD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535" w:type="dxa"/>
                      <w:vAlign w:val="center"/>
                    </w:tcPr>
                    <w:p w:rsidR="00337ECD" w:rsidRPr="00C57320" w:rsidRDefault="00337ECD" w:rsidP="00337ECD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Yes</w:t>
                      </w:r>
                    </w:p>
                  </w:tc>
                  <w:tc>
                    <w:tcPr>
                      <w:tcW w:w="452" w:type="dxa"/>
                      <w:vAlign w:val="center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53446929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337ECD" w:rsidRPr="00C57320" w:rsidRDefault="00C346EF" w:rsidP="00337ECD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834" w:type="dxa"/>
                      <w:vAlign w:val="center"/>
                    </w:tcPr>
                    <w:p w:rsidR="00337ECD" w:rsidRPr="00C57320" w:rsidRDefault="00337ECD" w:rsidP="00337ECD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No</w:t>
                      </w:r>
                    </w:p>
                  </w:tc>
                </w:tr>
              </w:tbl>
              <w:p w:rsidR="00F912EB" w:rsidRPr="00C57320" w:rsidRDefault="00F912EB" w:rsidP="00E16E02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</w:tr>
          <w:tr w:rsidR="00060639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44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E16E02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  <w:tc>
              <w:tcPr>
                <w:tcW w:w="7826" w:type="dxa"/>
                <w:gridSpan w:val="2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F912EB" w:rsidP="00060639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 xml:space="preserve">- </w:t>
                </w:r>
                <w:r w:rsidR="00060639" w:rsidRPr="00C57320">
                  <w:rPr>
                    <w:b w:val="0"/>
                    <w:sz w:val="22"/>
                    <w:szCs w:val="22"/>
                  </w:rPr>
                  <w:t xml:space="preserve"> </w:t>
                </w:r>
                <w:r w:rsidR="00060639" w:rsidRPr="00C57320">
                  <w:rPr>
                    <w:sz w:val="22"/>
                    <w:szCs w:val="22"/>
                  </w:rPr>
                  <w:t>If yes, what are your Recovery Point and Recovery Time Objectives?</w:t>
                </w:r>
              </w:p>
            </w:tc>
          </w:tr>
          <w:tr w:rsidR="00F912EB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4"/>
              <w:wAfter w:w="257" w:type="dxa"/>
              <w:trHeight w:val="432"/>
            </w:trPr>
            <w:tc>
              <w:tcPr>
                <w:tcW w:w="44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12EB" w:rsidRPr="00C57320" w:rsidRDefault="00F912EB" w:rsidP="00E16E02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  <w:tc>
              <w:tcPr>
                <w:tcW w:w="2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12EB" w:rsidRPr="00C57320" w:rsidRDefault="00F912EB" w:rsidP="00060639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  <w:tc>
              <w:tcPr>
                <w:tcW w:w="97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12EB" w:rsidRPr="00C57320" w:rsidRDefault="00F912EB" w:rsidP="009A74C1">
                <w:pPr>
                  <w:pStyle w:val="Heading4"/>
                  <w:jc w:val="right"/>
                  <w:rPr>
                    <w:rFonts w:ascii="Calibri" w:hAnsi="Calibri" w:cs="Calibri"/>
                    <w:b w:val="0"/>
                    <w:sz w:val="22"/>
                    <w:szCs w:val="22"/>
                  </w:rPr>
                </w:pPr>
                <w:r w:rsidRPr="00C57320">
                  <w:rPr>
                    <w:rFonts w:ascii="Calibri" w:hAnsi="Calibri" w:cs="Calibri"/>
                    <w:b w:val="0"/>
                    <w:sz w:val="22"/>
                    <w:szCs w:val="22"/>
                  </w:rPr>
                  <w:t xml:space="preserve">RPO = </w:t>
                </w:r>
              </w:p>
            </w:tc>
            <w:tc>
              <w:tcPr>
                <w:tcW w:w="3024" w:type="dxa"/>
                <w:gridSpan w:val="9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F912EB" w:rsidRPr="00C57320" w:rsidRDefault="00766888" w:rsidP="00DC7539">
                <w:pPr>
                  <w:pStyle w:val="Heading4"/>
                  <w:rPr>
                    <w:rFonts w:ascii="Calibri" w:hAnsi="Calibri" w:cs="Calibri"/>
                    <w:b w:val="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b w:val="0"/>
                    <w:sz w:val="22"/>
                    <w:szCs w:val="22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id w:val="1866870354"/>
                    <w:placeholder>
                      <w:docPart w:val="EC673B0B1AD149DB9770A106D765E151"/>
                    </w:placeholder>
                    <w:showingPlcHdr/>
                    <w:text/>
                  </w:sdtPr>
                  <w:sdtContent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tc>
            <w:tc>
              <w:tcPr>
                <w:tcW w:w="89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12EB" w:rsidRPr="00C57320" w:rsidRDefault="00F912EB" w:rsidP="009A74C1">
                <w:pPr>
                  <w:pStyle w:val="Heading4"/>
                  <w:jc w:val="right"/>
                  <w:rPr>
                    <w:rFonts w:ascii="Calibri" w:hAnsi="Calibri" w:cs="Calibri"/>
                    <w:b w:val="0"/>
                    <w:sz w:val="22"/>
                    <w:szCs w:val="22"/>
                  </w:rPr>
                </w:pPr>
                <w:r w:rsidRPr="00C57320">
                  <w:rPr>
                    <w:rFonts w:ascii="Calibri" w:hAnsi="Calibri" w:cs="Calibri"/>
                    <w:b w:val="0"/>
                    <w:sz w:val="22"/>
                    <w:szCs w:val="22"/>
                  </w:rPr>
                  <w:t xml:space="preserve">RTO = </w:t>
                </w:r>
              </w:p>
            </w:tc>
            <w:tc>
              <w:tcPr>
                <w:tcW w:w="3024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F912EB" w:rsidRPr="00C57320" w:rsidRDefault="00766888" w:rsidP="00DC7539">
                <w:pPr>
                  <w:pStyle w:val="Heading4"/>
                  <w:rPr>
                    <w:rFonts w:ascii="Calibri" w:hAnsi="Calibri" w:cs="Calibri"/>
                    <w:b w:val="0"/>
                    <w:sz w:val="22"/>
                    <w:szCs w:val="22"/>
                  </w:rPr>
                </w:pPr>
                <w:r>
                  <w:rPr>
                    <w:rStyle w:val="PlaceholderText"/>
                  </w:rPr>
                  <w:t xml:space="preserve"> </w:t>
                </w:r>
                <w:sdt>
                  <w:sdtPr>
                    <w:rPr>
                      <w:rStyle w:val="PlaceholderText"/>
                    </w:rPr>
                    <w:id w:val="1580794014"/>
                    <w:placeholder>
                      <w:docPart w:val="EC673B0B1AD149DB9770A106D765E151"/>
                    </w:placeholder>
                    <w:showingPlcHdr/>
                    <w:text/>
                  </w:sdtPr>
                  <w:sdtContent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tc>
          </w:tr>
          <w:tr w:rsidR="00060639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44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E16E02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  <w:tc>
              <w:tcPr>
                <w:tcW w:w="7826" w:type="dxa"/>
                <w:gridSpan w:val="2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0639" w:rsidRPr="00C57320" w:rsidRDefault="00060639" w:rsidP="0073617F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 xml:space="preserve">- If yes, </w:t>
                </w:r>
                <w:r w:rsidR="00D30E50" w:rsidRPr="00C57320">
                  <w:rPr>
                    <w:sz w:val="22"/>
                    <w:szCs w:val="22"/>
                  </w:rPr>
                  <w:t xml:space="preserve">do you </w:t>
                </w:r>
                <w:r w:rsidR="0073617F" w:rsidRPr="00C57320">
                  <w:rPr>
                    <w:sz w:val="22"/>
                    <w:szCs w:val="22"/>
                  </w:rPr>
                  <w:t xml:space="preserve">require </w:t>
                </w:r>
                <w:r w:rsidR="00D30E50" w:rsidRPr="00C57320">
                  <w:rPr>
                    <w:sz w:val="22"/>
                    <w:szCs w:val="22"/>
                  </w:rPr>
                  <w:t xml:space="preserve">a </w:t>
                </w:r>
                <w:r w:rsidR="00F912EB" w:rsidRPr="00C57320">
                  <w:rPr>
                    <w:sz w:val="22"/>
                    <w:szCs w:val="22"/>
                  </w:rPr>
                  <w:t>minimal</w:t>
                </w:r>
                <w:r w:rsidRPr="00C57320">
                  <w:rPr>
                    <w:sz w:val="22"/>
                    <w:szCs w:val="22"/>
                  </w:rPr>
                  <w:t xml:space="preserve"> geographical </w:t>
                </w:r>
                <w:r w:rsidR="0073617F" w:rsidRPr="00C57320">
                  <w:rPr>
                    <w:sz w:val="22"/>
                    <w:szCs w:val="22"/>
                  </w:rPr>
                  <w:t xml:space="preserve">distance </w:t>
                </w:r>
                <w:r w:rsidRPr="00C57320">
                  <w:rPr>
                    <w:sz w:val="22"/>
                    <w:szCs w:val="22"/>
                  </w:rPr>
                  <w:t xml:space="preserve">between </w:t>
                </w:r>
                <w:r w:rsidR="007800E9" w:rsidRPr="00C57320">
                  <w:rPr>
                    <w:sz w:val="22"/>
                    <w:szCs w:val="22"/>
                  </w:rPr>
                  <w:t xml:space="preserve">your </w:t>
                </w:r>
                <w:r w:rsidRPr="00C57320">
                  <w:rPr>
                    <w:sz w:val="22"/>
                    <w:szCs w:val="22"/>
                  </w:rPr>
                  <w:t>primary and secondary infrastructure?</w:t>
                </w:r>
              </w:p>
            </w:tc>
          </w:tr>
          <w:tr w:rsidR="00F912EB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4"/>
              <w:wAfter w:w="257" w:type="dxa"/>
              <w:trHeight w:val="288"/>
            </w:trPr>
            <w:tc>
              <w:tcPr>
                <w:tcW w:w="449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12EB" w:rsidRPr="00C57320" w:rsidRDefault="00F912EB" w:rsidP="00D30E50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  <w:tc>
              <w:tcPr>
                <w:tcW w:w="2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912EB" w:rsidRPr="00C57320" w:rsidRDefault="00F912EB" w:rsidP="00D30E50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493332586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2880" w:type="dxa"/>
                    <w:gridSpan w:val="6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F912EB" w:rsidRPr="00C57320" w:rsidRDefault="00766888" w:rsidP="00D11F9A">
                    <w:pPr>
                      <w:pStyle w:val="Heading4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5042" w:type="dxa"/>
                <w:gridSpan w:val="1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tbl>
                <w:tblPr>
                  <w:tblW w:w="2304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66"/>
                  <w:gridCol w:w="659"/>
                  <w:gridCol w:w="241"/>
                  <w:gridCol w:w="1138"/>
                </w:tblGrid>
                <w:tr w:rsidR="00D30E50" w:rsidRPr="00C57320" w:rsidTr="00D30E50">
                  <w:trPr>
                    <w:trHeight w:val="20"/>
                  </w:trPr>
                  <w:tc>
                    <w:tcPr>
                      <w:tcW w:w="266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57208392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F912EB" w:rsidRPr="00C57320" w:rsidRDefault="00C346EF" w:rsidP="00D30E50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659" w:type="dxa"/>
                      <w:vAlign w:val="bottom"/>
                    </w:tcPr>
                    <w:p w:rsidR="00F912EB" w:rsidRPr="00C57320" w:rsidRDefault="00F912EB" w:rsidP="00D30E50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Miles</w:t>
                      </w:r>
                    </w:p>
                  </w:tc>
                  <w:tc>
                    <w:tcPr>
                      <w:tcW w:w="241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212382513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F912EB" w:rsidRPr="00C57320" w:rsidRDefault="00C346EF" w:rsidP="00D30E50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138" w:type="dxa"/>
                      <w:vAlign w:val="bottom"/>
                    </w:tcPr>
                    <w:p w:rsidR="00F912EB" w:rsidRPr="00C57320" w:rsidRDefault="00F912EB" w:rsidP="00D30E50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Kilom</w:t>
                      </w:r>
                      <w:r w:rsidR="00044B4E" w:rsidRPr="00C57320">
                        <w:rPr>
                          <w:sz w:val="22"/>
                          <w:szCs w:val="22"/>
                        </w:rPr>
                        <w:t>eters</w:t>
                      </w:r>
                    </w:p>
                  </w:tc>
                </w:tr>
              </w:tbl>
              <w:p w:rsidR="00F912EB" w:rsidRPr="00C57320" w:rsidRDefault="00F912EB" w:rsidP="00D30E50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</w:tr>
          <w:tr w:rsidR="00616F15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16F15" w:rsidRPr="00C57320" w:rsidRDefault="00616F15" w:rsidP="00C12F01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Where is your existing SAP environment hosted?</w:t>
                </w:r>
              </w:p>
            </w:tc>
          </w:tr>
          <w:tr w:rsidR="00616F15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78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tbl>
                <w:tblPr>
                  <w:tblW w:w="8540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45"/>
                  <w:gridCol w:w="2615"/>
                  <w:gridCol w:w="450"/>
                  <w:gridCol w:w="1800"/>
                  <w:gridCol w:w="450"/>
                  <w:gridCol w:w="2780"/>
                </w:tblGrid>
                <w:tr w:rsidR="00616F15" w:rsidRPr="00C57320" w:rsidTr="00616F15">
                  <w:trPr>
                    <w:trHeight w:val="432"/>
                  </w:trPr>
                  <w:tc>
                    <w:tcPr>
                      <w:tcW w:w="445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6313529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616F15" w:rsidRPr="00C57320" w:rsidRDefault="00C346EF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2615" w:type="dxa"/>
                      <w:vAlign w:val="bottom"/>
                    </w:tcPr>
                    <w:p w:rsidR="00616F15" w:rsidRPr="00C57320" w:rsidRDefault="00616F1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On-premises datacenter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36922210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616F15" w:rsidRPr="00C57320" w:rsidRDefault="00C346EF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800" w:type="dxa"/>
                      <w:vAlign w:val="bottom"/>
                    </w:tcPr>
                    <w:p w:rsidR="00616F15" w:rsidRPr="00C57320" w:rsidRDefault="00616F1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Colo datacenter</w:t>
                      </w:r>
                    </w:p>
                  </w:tc>
                  <w:tc>
                    <w:tcPr>
                      <w:tcW w:w="450" w:type="dxa"/>
                      <w:vAlign w:val="bottom"/>
                    </w:tcPr>
                    <w:sdt>
                      <w:sdtPr>
                        <w:rPr>
                          <w:rFonts w:ascii="MS Gothic" w:eastAsia="MS Gothic" w:hint="eastAsia"/>
                          <w:sz w:val="22"/>
                          <w:szCs w:val="22"/>
                        </w:rPr>
                        <w:id w:val="-144653489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616F15" w:rsidRPr="00C57320" w:rsidRDefault="00520AFC" w:rsidP="00616F1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2780" w:type="dxa"/>
                      <w:vAlign w:val="bottom"/>
                    </w:tcPr>
                    <w:p w:rsidR="00616F15" w:rsidRPr="00C57320" w:rsidRDefault="00616F15" w:rsidP="00616F15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SAP hosting provider</w:t>
                      </w:r>
                    </w:p>
                  </w:tc>
                </w:tr>
              </w:tbl>
              <w:p w:rsidR="00616F15" w:rsidRPr="00C57320" w:rsidRDefault="00616F15" w:rsidP="00C12F01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5143" w:rsidRPr="00C57320" w:rsidRDefault="006A7F3C" w:rsidP="00C12F01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W</w:t>
                </w:r>
                <w:r w:rsidR="00C12F01" w:rsidRPr="00C57320">
                  <w:rPr>
                    <w:sz w:val="22"/>
                    <w:szCs w:val="22"/>
                  </w:rPr>
                  <w:t>hat country and city is your primary SAP environment located?</w:t>
                </w: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845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1160"/>
                  <w:gridCol w:w="2975"/>
                  <w:gridCol w:w="720"/>
                  <w:gridCol w:w="3600"/>
                </w:tblGrid>
                <w:tr w:rsidR="00F02AA5" w:rsidRPr="00C57320" w:rsidTr="00C57320">
                  <w:trPr>
                    <w:trHeight w:val="432"/>
                  </w:trPr>
                  <w:tc>
                    <w:tcPr>
                      <w:tcW w:w="11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C12F01" w:rsidRPr="00C57320" w:rsidRDefault="00C12F01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Country: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1638908100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975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C12F01" w:rsidRPr="00C57320" w:rsidRDefault="003077D6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72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C12F01" w:rsidRPr="00C57320" w:rsidRDefault="00C12F01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City: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-1819807642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600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C12F01" w:rsidRPr="00C57320" w:rsidRDefault="003077D6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</w:tr>
              </w:tbl>
              <w:p w:rsidR="00065143" w:rsidRPr="00C57320" w:rsidRDefault="00065143" w:rsidP="00FF7BB1">
                <w:pPr>
                  <w:rPr>
                    <w:sz w:val="22"/>
                    <w:szCs w:val="22"/>
                  </w:rPr>
                </w:pP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65143" w:rsidRPr="00C57320" w:rsidRDefault="006A7F3C" w:rsidP="00C12F01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W</w:t>
                </w:r>
                <w:r w:rsidR="00C12F01" w:rsidRPr="00C57320">
                  <w:rPr>
                    <w:sz w:val="22"/>
                    <w:szCs w:val="22"/>
                  </w:rPr>
                  <w:t>hat country and city is your secondary / DR SAP environment located?</w:t>
                </w:r>
              </w:p>
            </w:tc>
          </w:tr>
          <w:tr w:rsidR="00065143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845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1160"/>
                  <w:gridCol w:w="2975"/>
                  <w:gridCol w:w="720"/>
                  <w:gridCol w:w="3600"/>
                </w:tblGrid>
                <w:tr w:rsidR="00F02AA5" w:rsidRPr="00C57320" w:rsidTr="00C57320">
                  <w:trPr>
                    <w:trHeight w:val="432"/>
                  </w:trPr>
                  <w:tc>
                    <w:tcPr>
                      <w:tcW w:w="11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C12F01" w:rsidRPr="00C57320" w:rsidRDefault="00C12F01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Country: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-709498830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2975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C12F01" w:rsidRPr="00C57320" w:rsidRDefault="003077D6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72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C12F01" w:rsidRPr="00C57320" w:rsidRDefault="00C12F01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City: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521752492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600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:rsidR="00C12F01" w:rsidRPr="00C57320" w:rsidRDefault="003077D6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</w:tr>
              </w:tbl>
              <w:p w:rsidR="00065143" w:rsidRPr="00C57320" w:rsidRDefault="00065143" w:rsidP="00FF7BB1">
                <w:pPr>
                  <w:rPr>
                    <w:sz w:val="22"/>
                    <w:szCs w:val="22"/>
                  </w:rPr>
                </w:pPr>
              </w:p>
            </w:tc>
          </w:tr>
          <w:tr w:rsidR="006A7F3C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864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7F3C" w:rsidRPr="00C57320" w:rsidRDefault="006A7F3C" w:rsidP="006A7F3C">
                <w:pPr>
                  <w:pStyle w:val="Heading4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- Do you have a hardware refresh pending or is your colo/hosting contract nearing end of term? If so when?</w:t>
                </w:r>
              </w:p>
            </w:tc>
          </w:tr>
          <w:tr w:rsidR="006A7F3C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1615"/>
                  <w:gridCol w:w="3049"/>
                  <w:gridCol w:w="281"/>
                </w:tblGrid>
                <w:tr w:rsidR="00F02AA5" w:rsidRPr="00C57320" w:rsidTr="00C57320">
                  <w:trPr>
                    <w:trHeight w:val="432"/>
                  </w:trPr>
                  <w:tc>
                    <w:tcPr>
                      <w:tcW w:w="161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vAlign w:val="bottom"/>
                    </w:tcPr>
                    <w:p w:rsidR="006A7F3C" w:rsidRPr="00C57320" w:rsidRDefault="00DC7539" w:rsidP="00C57320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Date</w:t>
                      </w:r>
                      <w:r w:rsidR="006A7F3C" w:rsidRPr="00C57320">
                        <w:rPr>
                          <w:sz w:val="22"/>
                          <w:szCs w:val="22"/>
                        </w:rPr>
                        <w:t>:</w:t>
                      </w:r>
                    </w:p>
                  </w:tc>
                  <w:sdt>
                    <w:sdtPr>
                      <w:rPr>
                        <w:sz w:val="22"/>
                        <w:szCs w:val="22"/>
                      </w:rPr>
                      <w:id w:val="-1047071698"/>
                      <w:placeholder>
                        <w:docPart w:val="EC673B0B1AD149DB9770A106D765E151"/>
                      </w:placeholder>
                      <w:showingPlcHdr/>
                      <w:text/>
                    </w:sdtPr>
                    <w:sdtContent>
                      <w:tc>
                        <w:tcPr>
                          <w:tcW w:w="3049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6A7F3C" w:rsidRPr="00C57320" w:rsidRDefault="003077D6" w:rsidP="00C57320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F233B9">
                            <w:rPr>
                              <w:rStyle w:val="PlaceholderText"/>
                            </w:rPr>
                            <w:t>Click or tap here to enter text.</w:t>
                          </w:r>
                        </w:p>
                      </w:tc>
                    </w:sdtContent>
                  </w:sdt>
                  <w:tc>
                    <w:tcPr>
                      <w:tcW w:w="281" w:type="dxa"/>
                      <w:tcBorders>
                        <w:top w:val="nil"/>
                        <w:left w:val="nil"/>
                        <w:bottom w:val="single" w:sz="4" w:space="0" w:color="000000"/>
                        <w:right w:val="nil"/>
                      </w:tcBorders>
                      <w:shd w:val="clear" w:color="auto" w:fill="auto"/>
                      <w:vAlign w:val="center"/>
                    </w:tcPr>
                    <w:p w:rsidR="006A7F3C" w:rsidRPr="00C57320" w:rsidRDefault="006A7F3C" w:rsidP="00C57320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</w:tc>
                </w:tr>
              </w:tbl>
              <w:p w:rsidR="006A7F3C" w:rsidRPr="00C57320" w:rsidRDefault="006A7F3C" w:rsidP="006A7F3C">
                <w:pPr>
                  <w:rPr>
                    <w:sz w:val="22"/>
                    <w:szCs w:val="22"/>
                  </w:rPr>
                </w:pPr>
              </w:p>
            </w:tc>
          </w:tr>
          <w:tr w:rsidR="00532CFB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32CFB" w:rsidRPr="00C57320" w:rsidRDefault="00532CFB" w:rsidP="008E3EA5">
                <w:pPr>
                  <w:pStyle w:val="Heading4"/>
                  <w:rPr>
                    <w:sz w:val="22"/>
                    <w:szCs w:val="22"/>
                  </w:rPr>
                </w:pPr>
              </w:p>
            </w:tc>
          </w:tr>
          <w:tr w:rsidR="00BD6A32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2448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BD6A32" w:rsidRPr="00C57320" w:rsidRDefault="00BD6A32" w:rsidP="00A37B44">
                <w:pPr>
                  <w:rPr>
                    <w:sz w:val="22"/>
                    <w:szCs w:val="22"/>
                  </w:rPr>
                </w:pPr>
              </w:p>
            </w:tc>
          </w:tr>
          <w:tr w:rsidR="009B27CC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B27CC" w:rsidRPr="00C57320" w:rsidRDefault="009B27CC" w:rsidP="006A7F3C">
                <w:pPr>
                  <w:rPr>
                    <w:sz w:val="22"/>
                    <w:szCs w:val="22"/>
                  </w:rPr>
                </w:pPr>
              </w:p>
            </w:tc>
          </w:tr>
          <w:tr w:rsidR="006A7F3C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36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595959"/>
                <w:vAlign w:val="center"/>
              </w:tcPr>
              <w:p w:rsidR="006A7F3C" w:rsidRPr="00C57320" w:rsidRDefault="006A7F3C" w:rsidP="006A7F3C">
                <w:pPr>
                  <w:jc w:val="center"/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color w:val="FFFFFF"/>
                    <w:sz w:val="22"/>
                    <w:szCs w:val="22"/>
                  </w:rPr>
                  <w:lastRenderedPageBreak/>
                  <w:t>New SAP Solution Implementation</w:t>
                </w:r>
              </w:p>
            </w:tc>
          </w:tr>
          <w:tr w:rsidR="006A7F3C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720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7F3C" w:rsidRPr="00C57320" w:rsidRDefault="00616F15" w:rsidP="00200689">
                <w:pPr>
                  <w:rPr>
                    <w:sz w:val="22"/>
                    <w:szCs w:val="22"/>
                  </w:rPr>
                </w:pPr>
                <w:r w:rsidRPr="00C57320">
                  <w:rPr>
                    <w:i/>
                    <w:iCs/>
                    <w:color w:val="FF0000"/>
                    <w:sz w:val="22"/>
                    <w:szCs w:val="22"/>
                  </w:rPr>
                  <w:t xml:space="preserve">*If your use case is </w:t>
                </w:r>
                <w:r w:rsidR="00200689" w:rsidRPr="00C57320">
                  <w:rPr>
                    <w:i/>
                    <w:iCs/>
                    <w:color w:val="FF0000"/>
                    <w:sz w:val="22"/>
                    <w:szCs w:val="22"/>
                  </w:rPr>
                  <w:t xml:space="preserve">not a </w:t>
                </w:r>
                <w:r w:rsidR="00200689" w:rsidRPr="00C57320">
                  <w:rPr>
                    <w:b/>
                    <w:i/>
                    <w:iCs/>
                    <w:color w:val="FF0000"/>
                    <w:sz w:val="22"/>
                    <w:szCs w:val="22"/>
                  </w:rPr>
                  <w:t>n</w:t>
                </w:r>
                <w:r w:rsidR="007E254B" w:rsidRPr="00C57320">
                  <w:rPr>
                    <w:b/>
                    <w:i/>
                    <w:iCs/>
                    <w:color w:val="FF0000"/>
                    <w:sz w:val="22"/>
                    <w:szCs w:val="22"/>
                  </w:rPr>
                  <w:t xml:space="preserve">ew </w:t>
                </w:r>
                <w:r w:rsidRPr="00C57320">
                  <w:rPr>
                    <w:b/>
                    <w:i/>
                    <w:iCs/>
                    <w:color w:val="FF0000"/>
                    <w:sz w:val="22"/>
                    <w:szCs w:val="22"/>
                  </w:rPr>
                  <w:t xml:space="preserve">SAP </w:t>
                </w:r>
                <w:r w:rsidR="007E254B" w:rsidRPr="00C57320">
                  <w:rPr>
                    <w:b/>
                    <w:i/>
                    <w:iCs/>
                    <w:color w:val="FF0000"/>
                    <w:sz w:val="22"/>
                    <w:szCs w:val="22"/>
                  </w:rPr>
                  <w:t>solution implementation</w:t>
                </w:r>
                <w:r w:rsidR="00200689" w:rsidRPr="00C57320">
                  <w:rPr>
                    <w:i/>
                    <w:iCs/>
                    <w:color w:val="FF0000"/>
                    <w:sz w:val="22"/>
                    <w:szCs w:val="22"/>
                  </w:rPr>
                  <w:t xml:space="preserve"> </w:t>
                </w:r>
                <w:r w:rsidRPr="00C57320">
                  <w:rPr>
                    <w:i/>
                    <w:iCs/>
                    <w:color w:val="FF0000"/>
                    <w:sz w:val="22"/>
                    <w:szCs w:val="22"/>
                  </w:rPr>
                  <w:t xml:space="preserve">you can skip to the </w:t>
                </w:r>
                <w:r w:rsidR="008873A9">
                  <w:rPr>
                    <w:b/>
                    <w:i/>
                    <w:iCs/>
                    <w:color w:val="FF0000"/>
                    <w:sz w:val="22"/>
                    <w:szCs w:val="22"/>
                  </w:rPr>
                  <w:t xml:space="preserve">Data Protection Strategy </w:t>
                </w:r>
                <w:r w:rsidRPr="00C57320">
                  <w:rPr>
                    <w:i/>
                    <w:iCs/>
                    <w:color w:val="FF0000"/>
                    <w:sz w:val="22"/>
                    <w:szCs w:val="22"/>
                  </w:rPr>
                  <w:t>section</w:t>
                </w:r>
              </w:p>
            </w:tc>
          </w:tr>
          <w:tr w:rsidR="006A7F3C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864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6A32" w:rsidRPr="00C57320" w:rsidRDefault="00616F15" w:rsidP="00572DE3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 xml:space="preserve">- </w:t>
                </w:r>
                <w:r w:rsidR="00572DE3" w:rsidRPr="00C57320">
                  <w:rPr>
                    <w:b/>
                    <w:sz w:val="22"/>
                    <w:szCs w:val="22"/>
                  </w:rPr>
                  <w:t xml:space="preserve">If </w:t>
                </w:r>
                <w:r w:rsidRPr="00C57320">
                  <w:rPr>
                    <w:b/>
                    <w:sz w:val="22"/>
                    <w:szCs w:val="22"/>
                  </w:rPr>
                  <w:t xml:space="preserve">the new SAP solution </w:t>
                </w:r>
                <w:r w:rsidR="00572DE3" w:rsidRPr="00C57320">
                  <w:rPr>
                    <w:b/>
                    <w:sz w:val="22"/>
                    <w:szCs w:val="22"/>
                  </w:rPr>
                  <w:t xml:space="preserve">you are implementing will run on </w:t>
                </w:r>
                <w:r w:rsidR="009A74C1" w:rsidRPr="00C57320">
                  <w:rPr>
                    <w:b/>
                    <w:sz w:val="22"/>
                    <w:szCs w:val="22"/>
                  </w:rPr>
                  <w:t>SAP HANA</w:t>
                </w:r>
                <w:r w:rsidR="00BD6A32" w:rsidRPr="00C57320">
                  <w:rPr>
                    <w:b/>
                    <w:sz w:val="22"/>
                    <w:szCs w:val="22"/>
                  </w:rPr>
                  <w:t>, how much memory is required for production?</w:t>
                </w:r>
              </w:p>
            </w:tc>
          </w:tr>
          <w:tr w:rsidR="00DC7539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2"/>
              <w:wAfter w:w="113" w:type="dxa"/>
            </w:trPr>
            <w:tc>
              <w:tcPr>
                <w:tcW w:w="53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C7539" w:rsidRPr="00C57320" w:rsidRDefault="00DC7539" w:rsidP="006A7F3C">
                <w:pPr>
                  <w:rPr>
                    <w:sz w:val="22"/>
                    <w:szCs w:val="22"/>
                  </w:rPr>
                </w:pPr>
              </w:p>
            </w:tc>
            <w:sdt>
              <w:sdtPr>
                <w:rPr>
                  <w:sz w:val="22"/>
                  <w:szCs w:val="22"/>
                </w:rPr>
                <w:id w:val="-222766686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2592" w:type="dxa"/>
                    <w:gridSpan w:val="5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DC7539" w:rsidRPr="00C57320" w:rsidRDefault="003077D6" w:rsidP="00DF25DB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5667" w:type="dxa"/>
                <w:gridSpan w:val="19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2253" w:type="dxa"/>
                  <w:tblLayout w:type="fixed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432"/>
                  <w:gridCol w:w="535"/>
                  <w:gridCol w:w="452"/>
                  <w:gridCol w:w="834"/>
                </w:tblGrid>
                <w:tr w:rsidR="00DC7539" w:rsidRPr="00C57320" w:rsidTr="00BD6A32">
                  <w:trPr>
                    <w:trHeight w:val="432"/>
                  </w:trPr>
                  <w:tc>
                    <w:tcPr>
                      <w:tcW w:w="432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211656224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DC7539" w:rsidRPr="00C57320" w:rsidRDefault="00C346EF" w:rsidP="00BD6A32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535" w:type="dxa"/>
                      <w:vAlign w:val="bottom"/>
                    </w:tcPr>
                    <w:p w:rsidR="00DC7539" w:rsidRPr="00C57320" w:rsidRDefault="00DC7539" w:rsidP="00BD6A32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GB</w:t>
                      </w:r>
                    </w:p>
                  </w:tc>
                  <w:tc>
                    <w:tcPr>
                      <w:tcW w:w="452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67717940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DC7539" w:rsidRPr="00C57320" w:rsidRDefault="00520AFC" w:rsidP="00BD6A32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834" w:type="dxa"/>
                      <w:vAlign w:val="bottom"/>
                    </w:tcPr>
                    <w:p w:rsidR="00DC7539" w:rsidRPr="00C57320" w:rsidRDefault="00DC7539" w:rsidP="00BD6A32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TB</w:t>
                      </w:r>
                    </w:p>
                  </w:tc>
                </w:tr>
              </w:tbl>
              <w:p w:rsidR="00DC7539" w:rsidRPr="00C57320" w:rsidRDefault="00DC7539" w:rsidP="006A7F3C">
                <w:pPr>
                  <w:rPr>
                    <w:sz w:val="22"/>
                    <w:szCs w:val="22"/>
                  </w:rPr>
                </w:pPr>
              </w:p>
            </w:tc>
          </w:tr>
          <w:tr w:rsidR="00337ECD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4947" w:type="dxa"/>
                <w:gridSpan w:val="1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337ECD" w:rsidRPr="00C57320" w:rsidRDefault="00337ECD" w:rsidP="00B832D3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- Do you require High Availability architecture?</w:t>
                </w:r>
              </w:p>
            </w:tc>
            <w:tc>
              <w:tcPr>
                <w:tcW w:w="3328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tbl>
                <w:tblPr>
                  <w:tblW w:w="2253" w:type="dxa"/>
                  <w:tblLayout w:type="fixed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432"/>
                  <w:gridCol w:w="535"/>
                  <w:gridCol w:w="452"/>
                  <w:gridCol w:w="834"/>
                </w:tblGrid>
                <w:tr w:rsidR="00337ECD" w:rsidRPr="00C57320" w:rsidTr="00337ECD">
                  <w:trPr>
                    <w:trHeight w:val="20"/>
                  </w:trPr>
                  <w:tc>
                    <w:tcPr>
                      <w:tcW w:w="432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167437982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337ECD" w:rsidRPr="00C57320" w:rsidRDefault="00C346EF" w:rsidP="00B832D3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535" w:type="dxa"/>
                      <w:vAlign w:val="bottom"/>
                    </w:tcPr>
                    <w:p w:rsidR="00337ECD" w:rsidRPr="00C57320" w:rsidRDefault="00337ECD" w:rsidP="00B832D3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Yes</w:t>
                      </w:r>
                    </w:p>
                  </w:tc>
                  <w:tc>
                    <w:tcPr>
                      <w:tcW w:w="452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08830493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337ECD" w:rsidRPr="00C57320" w:rsidRDefault="00C346EF" w:rsidP="00B832D3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834" w:type="dxa"/>
                      <w:vAlign w:val="bottom"/>
                    </w:tcPr>
                    <w:p w:rsidR="00337ECD" w:rsidRPr="00C57320" w:rsidRDefault="00337ECD" w:rsidP="00B832D3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No</w:t>
                      </w:r>
                    </w:p>
                  </w:tc>
                </w:tr>
              </w:tbl>
              <w:p w:rsidR="00337ECD" w:rsidRPr="00C57320" w:rsidRDefault="00337ECD" w:rsidP="00B832D3">
                <w:pPr>
                  <w:rPr>
                    <w:sz w:val="22"/>
                    <w:szCs w:val="22"/>
                  </w:rPr>
                </w:pPr>
              </w:p>
            </w:tc>
          </w:tr>
          <w:tr w:rsidR="00720527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1"/>
              <w:wAfter w:w="92" w:type="dxa"/>
              <w:trHeight w:val="432"/>
            </w:trPr>
            <w:tc>
              <w:tcPr>
                <w:tcW w:w="53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20527" w:rsidRPr="00C57320" w:rsidRDefault="00720527" w:rsidP="00B832D3">
                <w:pPr>
                  <w:rPr>
                    <w:sz w:val="22"/>
                    <w:szCs w:val="22"/>
                  </w:rPr>
                </w:pPr>
              </w:p>
            </w:tc>
            <w:tc>
              <w:tcPr>
                <w:tcW w:w="4049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20527" w:rsidRPr="00C57320" w:rsidRDefault="00720527" w:rsidP="00B832D3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- If yes, what is your required uptime SLA?</w:t>
                </w:r>
              </w:p>
            </w:tc>
            <w:tc>
              <w:tcPr>
                <w:tcW w:w="2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720527" w:rsidRPr="00C57320" w:rsidRDefault="00720527" w:rsidP="00B832D3">
                <w:pPr>
                  <w:rPr>
                    <w:sz w:val="22"/>
                    <w:szCs w:val="22"/>
                  </w:rPr>
                </w:pPr>
              </w:p>
            </w:tc>
            <w:sdt>
              <w:sdtPr>
                <w:rPr>
                  <w:sz w:val="22"/>
                  <w:szCs w:val="22"/>
                </w:rPr>
                <w:id w:val="-2141724282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2592" w:type="dxa"/>
                    <w:gridSpan w:val="6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720527" w:rsidRPr="00C57320" w:rsidRDefault="003077D6" w:rsidP="00B832D3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1619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20527" w:rsidRPr="00C57320" w:rsidRDefault="00720527" w:rsidP="00B832D3">
                <w:pPr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%</w:t>
                </w:r>
              </w:p>
            </w:tc>
          </w:tr>
          <w:tr w:rsidR="00A37B44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576"/>
            </w:trPr>
            <w:tc>
              <w:tcPr>
                <w:tcW w:w="4947" w:type="dxa"/>
                <w:gridSpan w:val="1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7B44" w:rsidRPr="00C57320" w:rsidRDefault="00A37B44" w:rsidP="00A37B44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- Do you require Disaster Recovery infrastructure?</w:t>
                </w:r>
              </w:p>
            </w:tc>
            <w:tc>
              <w:tcPr>
                <w:tcW w:w="3328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tbl>
                <w:tblPr>
                  <w:tblW w:w="2253" w:type="dxa"/>
                  <w:tblLayout w:type="fixed"/>
                  <w:tblCellMar>
                    <w:left w:w="72" w:type="dxa"/>
                    <w:right w:w="72" w:type="dxa"/>
                  </w:tblCellMar>
                  <w:tblLook w:val="04A0" w:firstRow="1" w:lastRow="0" w:firstColumn="1" w:lastColumn="0" w:noHBand="0" w:noVBand="1"/>
                </w:tblPr>
                <w:tblGrid>
                  <w:gridCol w:w="432"/>
                  <w:gridCol w:w="535"/>
                  <w:gridCol w:w="452"/>
                  <w:gridCol w:w="834"/>
                </w:tblGrid>
                <w:tr w:rsidR="00A37B44" w:rsidRPr="00C57320" w:rsidTr="00ED0CC6">
                  <w:trPr>
                    <w:trHeight w:val="20"/>
                  </w:trPr>
                  <w:tc>
                    <w:tcPr>
                      <w:tcW w:w="432" w:type="dxa"/>
                      <w:vAlign w:val="center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75627795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37B44" w:rsidRPr="00C57320" w:rsidRDefault="00C346EF" w:rsidP="00A37B4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535" w:type="dxa"/>
                      <w:vAlign w:val="center"/>
                    </w:tcPr>
                    <w:p w:rsidR="00A37B44" w:rsidRPr="00C57320" w:rsidRDefault="00A37B44" w:rsidP="00A37B44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Yes</w:t>
                      </w:r>
                    </w:p>
                  </w:tc>
                  <w:tc>
                    <w:tcPr>
                      <w:tcW w:w="452" w:type="dxa"/>
                      <w:vAlign w:val="center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167595930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37B44" w:rsidRPr="00C57320" w:rsidRDefault="00C346EF" w:rsidP="00A37B4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834" w:type="dxa"/>
                      <w:vAlign w:val="center"/>
                    </w:tcPr>
                    <w:p w:rsidR="00A37B44" w:rsidRPr="00C57320" w:rsidRDefault="00A37B44" w:rsidP="00A37B44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No</w:t>
                      </w:r>
                    </w:p>
                  </w:tc>
                </w:tr>
              </w:tbl>
              <w:p w:rsidR="00A37B44" w:rsidRPr="00C57320" w:rsidRDefault="00A37B44" w:rsidP="00A37B44">
                <w:pPr>
                  <w:rPr>
                    <w:sz w:val="22"/>
                    <w:szCs w:val="22"/>
                  </w:rPr>
                </w:pPr>
              </w:p>
            </w:tc>
          </w:tr>
          <w:tr w:rsidR="00A37B44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432"/>
            </w:trPr>
            <w:tc>
              <w:tcPr>
                <w:tcW w:w="53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37B44" w:rsidRPr="00C57320" w:rsidRDefault="00A37B44" w:rsidP="006A7F3C">
                <w:pPr>
                  <w:rPr>
                    <w:sz w:val="22"/>
                    <w:szCs w:val="22"/>
                  </w:rPr>
                </w:pPr>
              </w:p>
            </w:tc>
            <w:tc>
              <w:tcPr>
                <w:tcW w:w="7736" w:type="dxa"/>
                <w:gridSpan w:val="20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7B44" w:rsidRPr="00C57320" w:rsidRDefault="00A37B44" w:rsidP="00A37B44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-  If yes, what are your Recovery Point and Recovery Time Objectives?</w:t>
                </w:r>
              </w:p>
            </w:tc>
          </w:tr>
          <w:tr w:rsidR="00720C29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3"/>
              <w:wAfter w:w="147" w:type="dxa"/>
              <w:trHeight w:val="432"/>
            </w:trPr>
            <w:tc>
              <w:tcPr>
                <w:tcW w:w="53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720C29" w:rsidRPr="00C57320" w:rsidRDefault="00720C29" w:rsidP="006A7F3C">
                <w:pPr>
                  <w:rPr>
                    <w:sz w:val="22"/>
                    <w:szCs w:val="22"/>
                  </w:rPr>
                </w:pPr>
              </w:p>
            </w:tc>
            <w:tc>
              <w:tcPr>
                <w:tcW w:w="62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20C29" w:rsidRPr="00C57320" w:rsidRDefault="00720C29" w:rsidP="00720C29">
                <w:pPr>
                  <w:jc w:val="right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RPO=</w:t>
                </w:r>
              </w:p>
            </w:tc>
            <w:sdt>
              <w:sdtPr>
                <w:rPr>
                  <w:b/>
                  <w:sz w:val="22"/>
                  <w:szCs w:val="22"/>
                </w:rPr>
                <w:id w:val="1102610415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2592" w:type="dxa"/>
                    <w:gridSpan w:val="6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720C29" w:rsidRPr="00C57320" w:rsidRDefault="003077D6" w:rsidP="00D11F9A">
                    <w:pPr>
                      <w:rPr>
                        <w:b/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72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20C29" w:rsidRPr="00C57320" w:rsidRDefault="00720C29" w:rsidP="00720C29">
                <w:pPr>
                  <w:jc w:val="right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RTO=</w:t>
                </w:r>
              </w:p>
            </w:tc>
            <w:sdt>
              <w:sdtPr>
                <w:rPr>
                  <w:b/>
                  <w:sz w:val="22"/>
                  <w:szCs w:val="22"/>
                </w:rPr>
                <w:id w:val="1569001040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2736" w:type="dxa"/>
                    <w:gridSpan w:val="9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720C29" w:rsidRPr="00C57320" w:rsidRDefault="003077D6" w:rsidP="00D11F9A">
                    <w:pPr>
                      <w:rPr>
                        <w:b/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1548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20C29" w:rsidRPr="00C57320" w:rsidRDefault="00720C29" w:rsidP="00A37B44">
                <w:pPr>
                  <w:rPr>
                    <w:b/>
                    <w:sz w:val="22"/>
                    <w:szCs w:val="22"/>
                  </w:rPr>
                </w:pPr>
              </w:p>
            </w:tc>
          </w:tr>
          <w:tr w:rsidR="00A37B44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  <w:trHeight w:val="720"/>
            </w:trPr>
            <w:tc>
              <w:tcPr>
                <w:tcW w:w="53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37B44" w:rsidRPr="00C57320" w:rsidRDefault="00A37B44" w:rsidP="006A7F3C">
                <w:pPr>
                  <w:rPr>
                    <w:sz w:val="22"/>
                    <w:szCs w:val="22"/>
                  </w:rPr>
                </w:pPr>
              </w:p>
            </w:tc>
            <w:tc>
              <w:tcPr>
                <w:tcW w:w="7736" w:type="dxa"/>
                <w:gridSpan w:val="20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7B44" w:rsidRPr="00C57320" w:rsidRDefault="0073617F" w:rsidP="00A37B44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- If yes, do you require a minimal geographical distance between your primary and secondary infrastructure?</w:t>
                </w:r>
              </w:p>
            </w:tc>
          </w:tr>
          <w:tr w:rsidR="00A37B44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53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37B44" w:rsidRPr="00C57320" w:rsidRDefault="00A37B44" w:rsidP="006A7F3C">
                <w:pPr>
                  <w:rPr>
                    <w:sz w:val="22"/>
                    <w:szCs w:val="22"/>
                  </w:rPr>
                </w:pPr>
              </w:p>
            </w:tc>
            <w:sdt>
              <w:sdtPr>
                <w:rPr>
                  <w:sz w:val="22"/>
                  <w:szCs w:val="22"/>
                </w:rPr>
                <w:id w:val="1902945408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2609" w:type="dxa"/>
                    <w:gridSpan w:val="6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A37B44" w:rsidRPr="00C57320" w:rsidRDefault="003077D6" w:rsidP="00DF25DB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5127" w:type="dxa"/>
                <w:gridSpan w:val="14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2304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66"/>
                  <w:gridCol w:w="659"/>
                  <w:gridCol w:w="241"/>
                  <w:gridCol w:w="1138"/>
                </w:tblGrid>
                <w:tr w:rsidR="00A37B44" w:rsidRPr="00C57320" w:rsidTr="00A37B44">
                  <w:trPr>
                    <w:trHeight w:val="432"/>
                  </w:trPr>
                  <w:tc>
                    <w:tcPr>
                      <w:tcW w:w="266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34121021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37B44" w:rsidRPr="00C57320" w:rsidRDefault="00C346EF" w:rsidP="00A37B4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659" w:type="dxa"/>
                      <w:vAlign w:val="bottom"/>
                    </w:tcPr>
                    <w:p w:rsidR="00A37B44" w:rsidRPr="00C57320" w:rsidRDefault="00A37B44" w:rsidP="00A37B44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Miles</w:t>
                      </w:r>
                    </w:p>
                  </w:tc>
                  <w:tc>
                    <w:tcPr>
                      <w:tcW w:w="241" w:type="dxa"/>
                      <w:vAlign w:val="bottom"/>
                    </w:tcPr>
                    <w:sdt>
                      <w:sdtPr>
                        <w:rPr>
                          <w:rFonts w:ascii="MS Gothic" w:eastAsia="MS Gothic" w:hAnsi="MS Gothic" w:hint="eastAsia"/>
                          <w:sz w:val="22"/>
                          <w:szCs w:val="22"/>
                        </w:rPr>
                        <w:id w:val="-84501389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A37B44" w:rsidRPr="00C57320" w:rsidRDefault="00520AFC" w:rsidP="00A37B4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</w:rPr>
                            <w:t>☐</w:t>
                          </w:r>
                        </w:p>
                      </w:sdtContent>
                    </w:sdt>
                  </w:tc>
                  <w:tc>
                    <w:tcPr>
                      <w:tcW w:w="1138" w:type="dxa"/>
                      <w:vAlign w:val="bottom"/>
                    </w:tcPr>
                    <w:p w:rsidR="00A37B44" w:rsidRPr="00C57320" w:rsidRDefault="00A37B44" w:rsidP="00A37B44">
                      <w:pPr>
                        <w:rPr>
                          <w:sz w:val="22"/>
                          <w:szCs w:val="22"/>
                        </w:rPr>
                      </w:pPr>
                      <w:r w:rsidRPr="00C57320">
                        <w:rPr>
                          <w:sz w:val="22"/>
                          <w:szCs w:val="22"/>
                        </w:rPr>
                        <w:t>Kilometers</w:t>
                      </w:r>
                    </w:p>
                  </w:tc>
                </w:tr>
              </w:tbl>
              <w:p w:rsidR="00A37B44" w:rsidRPr="00C57320" w:rsidRDefault="00A37B44" w:rsidP="006A7F3C">
                <w:pPr>
                  <w:rPr>
                    <w:sz w:val="22"/>
                    <w:szCs w:val="22"/>
                  </w:rPr>
                </w:pPr>
              </w:p>
            </w:tc>
          </w:tr>
          <w:tr w:rsidR="00D63FD5" w:rsidRPr="00C57320" w:rsidTr="003077D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right w:w="0" w:type="dxa"/>
              </w:tblCellMar>
            </w:tblPrEx>
            <w:trPr>
              <w:gridAfter w:val="6"/>
              <w:wAfter w:w="636" w:type="dxa"/>
            </w:trPr>
            <w:tc>
              <w:tcPr>
                <w:tcW w:w="8275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F02AA5" w:rsidRPr="00C57320" w:rsidRDefault="00F02AA5" w:rsidP="00A37B44">
                <w:pPr>
                  <w:rPr>
                    <w:sz w:val="22"/>
                    <w:szCs w:val="22"/>
                  </w:rPr>
                </w:pPr>
              </w:p>
            </w:tc>
          </w:tr>
        </w:tbl>
        <w:p w:rsidR="008873A9" w:rsidRDefault="008873A9">
          <w:r>
            <w:br w:type="page"/>
          </w:r>
        </w:p>
        <w:tbl>
          <w:tblPr>
            <w:tblW w:w="4423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578"/>
            <w:gridCol w:w="2702"/>
          </w:tblGrid>
          <w:tr w:rsidR="00F02AA5" w:rsidRPr="00C57320" w:rsidTr="008873A9">
            <w:trPr>
              <w:trHeight w:val="360"/>
            </w:trPr>
            <w:tc>
              <w:tcPr>
                <w:tcW w:w="82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595959"/>
                <w:vAlign w:val="bottom"/>
              </w:tcPr>
              <w:p w:rsidR="00F02AA5" w:rsidRPr="00C57320" w:rsidRDefault="00F02AA5" w:rsidP="00520AFC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color w:val="FFFFFF"/>
                    <w:sz w:val="22"/>
                    <w:szCs w:val="22"/>
                  </w:rPr>
                  <w:lastRenderedPageBreak/>
                  <w:t>Data Protection Strategy</w:t>
                </w:r>
              </w:p>
            </w:tc>
          </w:tr>
          <w:tr w:rsidR="00F02AA5" w:rsidRPr="00C57320" w:rsidTr="008873A9">
            <w:tc>
              <w:tcPr>
                <w:tcW w:w="82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873A9" w:rsidRDefault="008873A9" w:rsidP="00520AFC">
                <w:pPr>
                  <w:rPr>
                    <w:rFonts w:ascii="Cambria" w:hAnsi="Cambria"/>
                    <w:b/>
                    <w:bCs/>
                    <w:sz w:val="22"/>
                    <w:szCs w:val="22"/>
                  </w:rPr>
                </w:pPr>
              </w:p>
              <w:p w:rsidR="00F02AA5" w:rsidRPr="00C57320" w:rsidRDefault="00F02AA5" w:rsidP="00520AFC">
                <w:pPr>
                  <w:rPr>
                    <w:sz w:val="22"/>
                    <w:szCs w:val="22"/>
                  </w:rPr>
                </w:pP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- </w:t>
                </w:r>
                <w:r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What is your backup periodicity (e.g. weekly, daily or monthly) and backup type (full or incremental) for SAP Database(s) and OS+Files</w:t>
                </w:r>
                <w:r w:rsidR="008873A9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 for Production</w:t>
                </w:r>
                <w:r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?</w:t>
                </w:r>
              </w:p>
            </w:tc>
          </w:tr>
          <w:tr w:rsidR="00F02AA5" w:rsidRPr="00C57320" w:rsidTr="008873A9">
            <w:trPr>
              <w:gridAfter w:val="1"/>
              <w:wAfter w:w="2702" w:type="dxa"/>
            </w:trPr>
            <w:sdt>
              <w:sdtPr>
                <w:rPr>
                  <w:sz w:val="22"/>
                  <w:szCs w:val="22"/>
                </w:rPr>
                <w:id w:val="912663897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8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F02AA5" w:rsidRPr="00C57320" w:rsidRDefault="003077D6" w:rsidP="00520AFC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F02AA5" w:rsidRPr="00C57320" w:rsidTr="008873A9">
            <w:tc>
              <w:tcPr>
                <w:tcW w:w="82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F02AA5" w:rsidRDefault="00F02AA5" w:rsidP="00520AFC">
                <w:pPr>
                  <w:rPr>
                    <w:rFonts w:ascii="Cambria" w:hAnsi="Cambria"/>
                    <w:b/>
                    <w:bCs/>
                    <w:sz w:val="22"/>
                    <w:szCs w:val="22"/>
                  </w:rPr>
                </w:pPr>
              </w:p>
              <w:p w:rsidR="00F02AA5" w:rsidRPr="00C57320" w:rsidRDefault="00F02AA5" w:rsidP="00520AFC">
                <w:pPr>
                  <w:rPr>
                    <w:sz w:val="22"/>
                    <w:szCs w:val="22"/>
                  </w:rPr>
                </w:pP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- </w:t>
                </w:r>
                <w:r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What is your backup retention time (in days) for SAP Database(s) and OS+Files</w:t>
                </w:r>
                <w:r w:rsidR="008873A9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 for Production?</w:t>
                </w:r>
              </w:p>
            </w:tc>
          </w:tr>
          <w:tr w:rsidR="00F02AA5" w:rsidRPr="00C57320" w:rsidTr="008873A9">
            <w:trPr>
              <w:gridAfter w:val="1"/>
              <w:wAfter w:w="2702" w:type="dxa"/>
            </w:trPr>
            <w:sdt>
              <w:sdtPr>
                <w:rPr>
                  <w:sz w:val="22"/>
                  <w:szCs w:val="22"/>
                </w:rPr>
                <w:id w:val="511194989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8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F02AA5" w:rsidRPr="00C57320" w:rsidRDefault="003077D6" w:rsidP="00520AFC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F02AA5" w:rsidRPr="00C57320" w:rsidTr="008873A9">
            <w:tc>
              <w:tcPr>
                <w:tcW w:w="82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F02AA5" w:rsidRDefault="00F02AA5" w:rsidP="00520AFC">
                <w:pPr>
                  <w:rPr>
                    <w:rFonts w:ascii="Cambria" w:hAnsi="Cambria"/>
                    <w:b/>
                    <w:bCs/>
                    <w:sz w:val="22"/>
                    <w:szCs w:val="22"/>
                  </w:rPr>
                </w:pPr>
              </w:p>
              <w:p w:rsidR="00F02AA5" w:rsidRPr="00C57320" w:rsidRDefault="00F02AA5" w:rsidP="00520AFC">
                <w:pPr>
                  <w:rPr>
                    <w:sz w:val="22"/>
                    <w:szCs w:val="22"/>
                  </w:rPr>
                </w:pP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- </w:t>
                </w:r>
                <w:r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Any special requirements for offsite backup or archiving backup with longer retention period</w:t>
                </w:r>
                <w:r w:rsidR="00773B39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 than 30 days</w:t>
                </w:r>
                <w:r w:rsidR="008873A9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 for Production</w:t>
                </w: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?</w:t>
                </w:r>
              </w:p>
            </w:tc>
          </w:tr>
          <w:tr w:rsidR="00F02AA5" w:rsidRPr="00C57320" w:rsidTr="008873A9">
            <w:trPr>
              <w:gridAfter w:val="1"/>
              <w:wAfter w:w="2702" w:type="dxa"/>
            </w:trPr>
            <w:sdt>
              <w:sdtPr>
                <w:rPr>
                  <w:sz w:val="22"/>
                  <w:szCs w:val="22"/>
                </w:rPr>
                <w:id w:val="-1516603527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8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F02AA5" w:rsidRPr="00C57320" w:rsidRDefault="003077D6" w:rsidP="00520AFC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8873A9" w:rsidRPr="00C57320" w:rsidTr="008873A9">
            <w:tc>
              <w:tcPr>
                <w:tcW w:w="82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873A9" w:rsidRDefault="008873A9" w:rsidP="009C2611">
                <w:pPr>
                  <w:rPr>
                    <w:rFonts w:ascii="Cambria" w:hAnsi="Cambria"/>
                    <w:b/>
                    <w:bCs/>
                    <w:sz w:val="22"/>
                    <w:szCs w:val="22"/>
                  </w:rPr>
                </w:pPr>
              </w:p>
              <w:p w:rsidR="008873A9" w:rsidRPr="00C57320" w:rsidRDefault="008873A9" w:rsidP="009C2611">
                <w:pPr>
                  <w:rPr>
                    <w:sz w:val="22"/>
                    <w:szCs w:val="22"/>
                  </w:rPr>
                </w:pP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- </w:t>
                </w:r>
                <w:r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What is your backup periodicity (e.g. weekly, daily or monthly) and backup type (full or incremental) for SAP Database(s) and OS+Files for Non-Production?</w:t>
                </w:r>
              </w:p>
            </w:tc>
          </w:tr>
          <w:tr w:rsidR="008873A9" w:rsidRPr="00C57320" w:rsidTr="008873A9">
            <w:trPr>
              <w:gridAfter w:val="1"/>
              <w:wAfter w:w="2702" w:type="dxa"/>
            </w:trPr>
            <w:sdt>
              <w:sdtPr>
                <w:rPr>
                  <w:sz w:val="22"/>
                  <w:szCs w:val="22"/>
                </w:rPr>
                <w:id w:val="-921563348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8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873A9" w:rsidRPr="00C57320" w:rsidRDefault="003077D6" w:rsidP="009C2611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8873A9" w:rsidRPr="00C57320" w:rsidTr="008873A9">
            <w:tc>
              <w:tcPr>
                <w:tcW w:w="82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873A9" w:rsidRDefault="008873A9" w:rsidP="009C2611">
                <w:pPr>
                  <w:rPr>
                    <w:rFonts w:ascii="Cambria" w:hAnsi="Cambria"/>
                    <w:b/>
                    <w:bCs/>
                    <w:sz w:val="22"/>
                    <w:szCs w:val="22"/>
                  </w:rPr>
                </w:pPr>
              </w:p>
              <w:p w:rsidR="008873A9" w:rsidRPr="00C57320" w:rsidRDefault="008873A9" w:rsidP="009C2611">
                <w:pPr>
                  <w:rPr>
                    <w:sz w:val="22"/>
                    <w:szCs w:val="22"/>
                  </w:rPr>
                </w:pP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- </w:t>
                </w:r>
                <w:r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What is your backup retention time (in days) for SAP Database(s) and OS+Files for Non-Production?</w:t>
                </w:r>
              </w:p>
            </w:tc>
          </w:tr>
          <w:tr w:rsidR="008873A9" w:rsidRPr="00C57320" w:rsidTr="008873A9">
            <w:trPr>
              <w:gridAfter w:val="1"/>
              <w:wAfter w:w="2702" w:type="dxa"/>
            </w:trPr>
            <w:sdt>
              <w:sdtPr>
                <w:rPr>
                  <w:sz w:val="22"/>
                  <w:szCs w:val="22"/>
                </w:rPr>
                <w:id w:val="1175541978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8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873A9" w:rsidRPr="00C57320" w:rsidRDefault="003077D6" w:rsidP="009C2611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8873A9" w:rsidRPr="00C57320" w:rsidTr="008873A9">
            <w:tc>
              <w:tcPr>
                <w:tcW w:w="82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873A9" w:rsidRDefault="008873A9" w:rsidP="009C2611">
                <w:pPr>
                  <w:rPr>
                    <w:rFonts w:ascii="Cambria" w:hAnsi="Cambria"/>
                    <w:b/>
                    <w:bCs/>
                    <w:sz w:val="22"/>
                    <w:szCs w:val="22"/>
                  </w:rPr>
                </w:pPr>
              </w:p>
              <w:p w:rsidR="008873A9" w:rsidRPr="00C57320" w:rsidRDefault="008873A9" w:rsidP="009C2611">
                <w:pPr>
                  <w:rPr>
                    <w:sz w:val="22"/>
                    <w:szCs w:val="22"/>
                  </w:rPr>
                </w:pP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 xml:space="preserve">- </w:t>
                </w:r>
                <w:r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Any special requirements for offsite backup or archiving backup with longer retention period than 30 days for Non-Production</w:t>
                </w: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?</w:t>
                </w:r>
              </w:p>
            </w:tc>
          </w:tr>
          <w:tr w:rsidR="008873A9" w:rsidRPr="00C57320" w:rsidTr="008873A9">
            <w:trPr>
              <w:gridAfter w:val="1"/>
              <w:wAfter w:w="2702" w:type="dxa"/>
            </w:trPr>
            <w:sdt>
              <w:sdtPr>
                <w:rPr>
                  <w:sz w:val="22"/>
                  <w:szCs w:val="22"/>
                </w:rPr>
                <w:id w:val="-1823436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8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8873A9" w:rsidRPr="00C57320" w:rsidRDefault="003077D6" w:rsidP="009C2611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F02AA5" w:rsidRPr="00C57320" w:rsidTr="008873A9">
            <w:tc>
              <w:tcPr>
                <w:tcW w:w="82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F02AA5" w:rsidRPr="00C57320" w:rsidRDefault="00F02AA5" w:rsidP="00520AFC">
                <w:pPr>
                  <w:rPr>
                    <w:sz w:val="22"/>
                    <w:szCs w:val="22"/>
                  </w:rPr>
                </w:pPr>
              </w:p>
            </w:tc>
          </w:tr>
        </w:tbl>
        <w:p w:rsidR="00520AFC" w:rsidRDefault="00520AFC"/>
        <w:tbl>
          <w:tblPr>
            <w:tblW w:w="4423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43"/>
            <w:gridCol w:w="90"/>
            <w:gridCol w:w="360"/>
            <w:gridCol w:w="5127"/>
            <w:gridCol w:w="2160"/>
          </w:tblGrid>
          <w:tr w:rsidR="00D63FD5" w:rsidRPr="00C57320" w:rsidTr="008873A9">
            <w:trPr>
              <w:trHeight w:val="360"/>
            </w:trPr>
            <w:tc>
              <w:tcPr>
                <w:tcW w:w="82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595959"/>
                <w:vAlign w:val="bottom"/>
              </w:tcPr>
              <w:p w:rsidR="00D63FD5" w:rsidRPr="00C57320" w:rsidRDefault="00D63FD5" w:rsidP="00D63FD5">
                <w:pPr>
                  <w:jc w:val="center"/>
                  <w:rPr>
                    <w:sz w:val="22"/>
                    <w:szCs w:val="22"/>
                  </w:rPr>
                </w:pPr>
                <w:r w:rsidRPr="00C57320">
                  <w:rPr>
                    <w:b/>
                    <w:color w:val="FFFFFF"/>
                    <w:sz w:val="22"/>
                    <w:szCs w:val="22"/>
                  </w:rPr>
                  <w:t>Service Type / SAP Partners</w:t>
                </w:r>
              </w:p>
            </w:tc>
          </w:tr>
          <w:tr w:rsidR="00D63FD5" w:rsidRPr="00C57320" w:rsidTr="008873A9">
            <w:tc>
              <w:tcPr>
                <w:tcW w:w="8280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63FD5" w:rsidRPr="00C57320" w:rsidRDefault="00D63FD5" w:rsidP="00A37B44">
                <w:pPr>
                  <w:rPr>
                    <w:sz w:val="22"/>
                    <w:szCs w:val="22"/>
                  </w:rPr>
                </w:pPr>
                <w:r w:rsidRPr="00C57320">
                  <w:rPr>
                    <w:rFonts w:ascii="Cambria" w:hAnsi="Cambria"/>
                    <w:b/>
                    <w:bCs/>
                    <w:sz w:val="22"/>
                    <w:szCs w:val="22"/>
                  </w:rPr>
                  <w:t>- Are you currently working with any SAP partners? If so can you provide their names?</w:t>
                </w:r>
              </w:p>
            </w:tc>
          </w:tr>
          <w:tr w:rsidR="00D63FD5" w:rsidRPr="00C57320" w:rsidTr="008873A9">
            <w:tc>
              <w:tcPr>
                <w:tcW w:w="5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63FD5" w:rsidRPr="00C57320" w:rsidRDefault="00D63FD5" w:rsidP="006A7F3C">
                <w:pPr>
                  <w:rPr>
                    <w:sz w:val="22"/>
                    <w:szCs w:val="22"/>
                  </w:rPr>
                </w:pPr>
              </w:p>
            </w:tc>
            <w:sdt>
              <w:sdtPr>
                <w:rPr>
                  <w:sz w:val="22"/>
                  <w:szCs w:val="22"/>
                </w:rPr>
                <w:id w:val="1693265789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7" w:type="dxa"/>
                    <w:gridSpan w:val="3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</w:tcPr>
                  <w:p w:rsidR="00D63FD5" w:rsidRPr="00C57320" w:rsidRDefault="003077D6" w:rsidP="00A37B44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63FD5" w:rsidRPr="00C57320" w:rsidRDefault="00D63FD5" w:rsidP="00A37B44">
                <w:pPr>
                  <w:rPr>
                    <w:sz w:val="22"/>
                    <w:szCs w:val="22"/>
                  </w:rPr>
                </w:pPr>
              </w:p>
            </w:tc>
          </w:tr>
          <w:tr w:rsidR="006A7F3C" w:rsidRPr="00C57320" w:rsidTr="008873A9">
            <w:trPr>
              <w:trHeight w:val="864"/>
            </w:trPr>
            <w:tc>
              <w:tcPr>
                <w:tcW w:w="8280" w:type="dxa"/>
                <w:gridSpan w:val="5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:rsidR="006A7F3C" w:rsidRPr="00C57320" w:rsidRDefault="006A7F3C" w:rsidP="00572DE3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 xml:space="preserve">- </w:t>
                </w:r>
                <w:r w:rsidR="002A7410" w:rsidRPr="00C57320">
                  <w:rPr>
                    <w:b/>
                    <w:sz w:val="22"/>
                    <w:szCs w:val="22"/>
                  </w:rPr>
                  <w:t>Which</w:t>
                </w:r>
                <w:r w:rsidR="00191E38" w:rsidRPr="00C57320">
                  <w:rPr>
                    <w:b/>
                    <w:sz w:val="22"/>
                    <w:szCs w:val="22"/>
                  </w:rPr>
                  <w:t xml:space="preserve"> type </w:t>
                </w:r>
                <w:r w:rsidR="009B27CC" w:rsidRPr="00C57320">
                  <w:rPr>
                    <w:b/>
                    <w:sz w:val="22"/>
                    <w:szCs w:val="22"/>
                  </w:rPr>
                  <w:t>of service</w:t>
                </w:r>
                <w:r w:rsidR="00720527" w:rsidRPr="00C57320">
                  <w:rPr>
                    <w:b/>
                    <w:sz w:val="22"/>
                    <w:szCs w:val="22"/>
                  </w:rPr>
                  <w:t xml:space="preserve"> for SAP on AWS</w:t>
                </w:r>
                <w:r w:rsidR="009B27CC" w:rsidRPr="00C57320">
                  <w:rPr>
                    <w:b/>
                    <w:sz w:val="22"/>
                    <w:szCs w:val="22"/>
                  </w:rPr>
                  <w:t xml:space="preserve"> </w:t>
                </w:r>
                <w:r w:rsidR="00572DE3" w:rsidRPr="00C57320">
                  <w:rPr>
                    <w:b/>
                    <w:sz w:val="22"/>
                    <w:szCs w:val="22"/>
                  </w:rPr>
                  <w:t xml:space="preserve">will </w:t>
                </w:r>
                <w:r w:rsidR="009B27CC" w:rsidRPr="00C57320">
                  <w:rPr>
                    <w:b/>
                    <w:sz w:val="22"/>
                    <w:szCs w:val="22"/>
                  </w:rPr>
                  <w:t>you require</w:t>
                </w:r>
                <w:r w:rsidRPr="00C57320">
                  <w:rPr>
                    <w:b/>
                    <w:sz w:val="22"/>
                    <w:szCs w:val="22"/>
                  </w:rPr>
                  <w:t>?</w:t>
                </w:r>
                <w:r w:rsidR="009B27CC" w:rsidRPr="00C57320">
                  <w:rPr>
                    <w:b/>
                    <w:sz w:val="22"/>
                    <w:szCs w:val="22"/>
                  </w:rPr>
                  <w:t xml:space="preserve"> For additional information, see </w:t>
                </w:r>
                <w:hyperlink r:id="rId11" w:history="1">
                  <w:r w:rsidR="009B27CC" w:rsidRPr="00C57320">
                    <w:rPr>
                      <w:rStyle w:val="Hyperlink"/>
                      <w:b/>
                      <w:sz w:val="22"/>
                      <w:szCs w:val="22"/>
                    </w:rPr>
                    <w:t>Managed Services for SAP on AWS</w:t>
                  </w:r>
                </w:hyperlink>
              </w:p>
            </w:tc>
          </w:tr>
          <w:tr w:rsidR="0073617F" w:rsidRPr="00C57320" w:rsidTr="008873A9">
            <w:trPr>
              <w:trHeight w:val="360"/>
            </w:trPr>
            <w:tc>
              <w:tcPr>
                <w:tcW w:w="63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p w:rsidR="0073617F" w:rsidRPr="00C57320" w:rsidRDefault="0073617F" w:rsidP="008F0B04">
                <w:pPr>
                  <w:rPr>
                    <w:b/>
                    <w:sz w:val="22"/>
                    <w:szCs w:val="22"/>
                  </w:rPr>
                </w:pPr>
              </w:p>
            </w:tc>
            <w:tc>
              <w:tcPr>
                <w:tcW w:w="3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1783132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p w:rsidR="0073617F" w:rsidRPr="00C57320" w:rsidRDefault="00C346EF" w:rsidP="008F0B04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MS Gothic" w:eastAsia="MS Gothic" w:hAnsi="MS Gothic" w:hint="eastAsia"/>
                        <w:sz w:val="22"/>
                        <w:szCs w:val="22"/>
                      </w:rPr>
                      <w:t>☐</w:t>
                    </w:r>
                  </w:p>
                </w:sdtContent>
              </w:sdt>
            </w:tc>
            <w:tc>
              <w:tcPr>
                <w:tcW w:w="728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p w:rsidR="0073617F" w:rsidRPr="00C57320" w:rsidRDefault="0073617F" w:rsidP="008F0B04">
                <w:pPr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Infrastructure services only</w:t>
                </w:r>
              </w:p>
            </w:tc>
          </w:tr>
          <w:tr w:rsidR="0073617F" w:rsidRPr="00C57320" w:rsidTr="008873A9">
            <w:trPr>
              <w:trHeight w:val="360"/>
            </w:trPr>
            <w:tc>
              <w:tcPr>
                <w:tcW w:w="63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p w:rsidR="0073617F" w:rsidRPr="00C57320" w:rsidRDefault="0073617F" w:rsidP="008F0B04">
                <w:pPr>
                  <w:rPr>
                    <w:b/>
                    <w:sz w:val="22"/>
                    <w:szCs w:val="22"/>
                  </w:rPr>
                </w:pPr>
              </w:p>
            </w:tc>
            <w:tc>
              <w:tcPr>
                <w:tcW w:w="3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3504307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p w:rsidR="0073617F" w:rsidRPr="00C57320" w:rsidRDefault="00520AFC" w:rsidP="008F0B04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MS Gothic" w:eastAsia="MS Gothic" w:hAnsi="MS Gothic" w:hint="eastAsia"/>
                        <w:sz w:val="22"/>
                        <w:szCs w:val="22"/>
                      </w:rPr>
                      <w:t>☐</w:t>
                    </w:r>
                  </w:p>
                </w:sdtContent>
              </w:sdt>
            </w:tc>
            <w:tc>
              <w:tcPr>
                <w:tcW w:w="728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p w:rsidR="0073617F" w:rsidRPr="00C57320" w:rsidRDefault="0073617F" w:rsidP="008F0B04">
                <w:pPr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Migration services and infrastructure services</w:t>
                </w:r>
              </w:p>
            </w:tc>
          </w:tr>
          <w:tr w:rsidR="0073617F" w:rsidRPr="00C57320" w:rsidTr="008873A9">
            <w:trPr>
              <w:trHeight w:val="360"/>
            </w:trPr>
            <w:tc>
              <w:tcPr>
                <w:tcW w:w="63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p w:rsidR="0073617F" w:rsidRPr="00C57320" w:rsidRDefault="0073617F" w:rsidP="008F0B04">
                <w:pPr>
                  <w:rPr>
                    <w:b/>
                    <w:sz w:val="22"/>
                    <w:szCs w:val="22"/>
                  </w:rPr>
                </w:pPr>
              </w:p>
            </w:tc>
            <w:tc>
              <w:tcPr>
                <w:tcW w:w="3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4392672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p w:rsidR="0073617F" w:rsidRPr="00C57320" w:rsidRDefault="00520AFC" w:rsidP="008F0B04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MS Gothic" w:eastAsia="MS Gothic" w:hAnsi="MS Gothic" w:hint="eastAsia"/>
                        <w:sz w:val="22"/>
                        <w:szCs w:val="22"/>
                      </w:rPr>
                      <w:t>☐</w:t>
                    </w:r>
                  </w:p>
                </w:sdtContent>
              </w:sdt>
            </w:tc>
            <w:tc>
              <w:tcPr>
                <w:tcW w:w="728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p w:rsidR="0073617F" w:rsidRPr="00C57320" w:rsidRDefault="0073617F" w:rsidP="008F0B04">
                <w:pPr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Migration services, managed services, and infrastructure services</w:t>
                </w:r>
              </w:p>
            </w:tc>
          </w:tr>
        </w:tbl>
        <w:p w:rsidR="008873A9" w:rsidRDefault="008873A9">
          <w:r>
            <w:br w:type="page"/>
          </w:r>
        </w:p>
        <w:tbl>
          <w:tblPr>
            <w:tblW w:w="4423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52"/>
            <w:gridCol w:w="91"/>
            <w:gridCol w:w="5577"/>
            <w:gridCol w:w="2160"/>
          </w:tblGrid>
          <w:tr w:rsidR="0073617F" w:rsidRPr="00C57320" w:rsidTr="008873A9">
            <w:trPr>
              <w:trHeight w:val="360"/>
            </w:trPr>
            <w:tc>
              <w:tcPr>
                <w:tcW w:w="82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vAlign w:val="bottom"/>
              </w:tcPr>
              <w:p w:rsidR="0073617F" w:rsidRPr="00C57320" w:rsidRDefault="0073617F" w:rsidP="008F0B04">
                <w:pPr>
                  <w:rPr>
                    <w:b/>
                    <w:sz w:val="22"/>
                    <w:szCs w:val="22"/>
                  </w:rPr>
                </w:pPr>
              </w:p>
            </w:tc>
          </w:tr>
          <w:tr w:rsidR="006A7F3C" w:rsidRPr="00C57320" w:rsidTr="008873A9">
            <w:trPr>
              <w:trHeight w:val="360"/>
            </w:trPr>
            <w:tc>
              <w:tcPr>
                <w:tcW w:w="82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595959"/>
                <w:vAlign w:val="bottom"/>
              </w:tcPr>
              <w:p w:rsidR="006A7F3C" w:rsidRPr="00C57320" w:rsidRDefault="008F0B04" w:rsidP="00A81B1B">
                <w:pPr>
                  <w:jc w:val="center"/>
                  <w:rPr>
                    <w:sz w:val="22"/>
                    <w:szCs w:val="22"/>
                  </w:rPr>
                </w:pPr>
                <w:r w:rsidRPr="00C57320">
                  <w:rPr>
                    <w:b/>
                    <w:color w:val="FFFFFF"/>
                    <w:sz w:val="22"/>
                    <w:szCs w:val="22"/>
                  </w:rPr>
                  <w:t>Additional Information</w:t>
                </w:r>
              </w:p>
            </w:tc>
          </w:tr>
          <w:tr w:rsidR="00024CB0" w:rsidRPr="00C57320" w:rsidTr="008873A9">
            <w:trPr>
              <w:trHeight w:val="828"/>
            </w:trPr>
            <w:tc>
              <w:tcPr>
                <w:tcW w:w="82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24CB0" w:rsidRPr="00C57320" w:rsidRDefault="00024CB0" w:rsidP="00024CB0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- Do you have any specific data residency requirements or preferred AWS region for hosting your SAP environments?</w:t>
                </w:r>
              </w:p>
            </w:tc>
          </w:tr>
          <w:tr w:rsidR="00024CB0" w:rsidRPr="00C57320" w:rsidTr="008873A9">
            <w:trPr>
              <w:trHeight w:val="317"/>
            </w:trPr>
            <w:tc>
              <w:tcPr>
                <w:tcW w:w="54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024CB0" w:rsidRPr="00C57320" w:rsidRDefault="00024CB0" w:rsidP="00720C29">
                <w:pPr>
                  <w:rPr>
                    <w:sz w:val="22"/>
                    <w:szCs w:val="22"/>
                  </w:rPr>
                </w:pPr>
              </w:p>
            </w:tc>
            <w:sdt>
              <w:sdtPr>
                <w:rPr>
                  <w:sz w:val="22"/>
                  <w:szCs w:val="22"/>
                </w:rPr>
                <w:id w:val="505024664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7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024CB0" w:rsidRPr="00C57320" w:rsidRDefault="003077D6" w:rsidP="00720C29">
                    <w:pPr>
                      <w:rPr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024CB0" w:rsidRPr="00C57320" w:rsidRDefault="00024CB0" w:rsidP="00720C29">
                <w:pPr>
                  <w:rPr>
                    <w:sz w:val="22"/>
                    <w:szCs w:val="22"/>
                  </w:rPr>
                </w:pPr>
              </w:p>
            </w:tc>
          </w:tr>
          <w:tr w:rsidR="00024CB0" w:rsidRPr="00C57320" w:rsidTr="008873A9">
            <w:trPr>
              <w:trHeight w:val="828"/>
            </w:trPr>
            <w:tc>
              <w:tcPr>
                <w:tcW w:w="8280" w:type="dxa"/>
                <w:gridSpan w:val="4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:rsidR="00024CB0" w:rsidRPr="00C57320" w:rsidRDefault="00024CB0" w:rsidP="00024CB0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- Do you have any specific compliance requirements like HIPPA, PCI, GxP, ITAR, etc.?</w:t>
                </w:r>
              </w:p>
            </w:tc>
          </w:tr>
          <w:tr w:rsidR="00024CB0" w:rsidRPr="00C57320" w:rsidTr="008873A9">
            <w:trPr>
              <w:trHeight w:val="317"/>
            </w:trPr>
            <w:tc>
              <w:tcPr>
                <w:tcW w:w="543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024CB0" w:rsidRPr="00C57320" w:rsidRDefault="00024CB0" w:rsidP="00720C29">
                <w:pPr>
                  <w:rPr>
                    <w:b/>
                    <w:sz w:val="22"/>
                    <w:szCs w:val="22"/>
                  </w:rPr>
                </w:pPr>
              </w:p>
            </w:tc>
            <w:sdt>
              <w:sdtPr>
                <w:rPr>
                  <w:b/>
                  <w:sz w:val="22"/>
                  <w:szCs w:val="22"/>
                </w:rPr>
                <w:id w:val="-172413286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5577" w:type="dxa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024CB0" w:rsidRPr="00C57320" w:rsidRDefault="003077D6" w:rsidP="00D11F9A">
                    <w:pPr>
                      <w:rPr>
                        <w:b/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tc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024CB0" w:rsidRPr="00C57320" w:rsidRDefault="00024CB0" w:rsidP="00720C29">
                <w:pPr>
                  <w:rPr>
                    <w:b/>
                    <w:sz w:val="22"/>
                    <w:szCs w:val="22"/>
                  </w:rPr>
                </w:pPr>
              </w:p>
            </w:tc>
          </w:tr>
          <w:tr w:rsidR="006A7F3C" w:rsidRPr="00C57320" w:rsidTr="008873A9">
            <w:trPr>
              <w:trHeight w:val="828"/>
            </w:trPr>
            <w:tc>
              <w:tcPr>
                <w:tcW w:w="8280" w:type="dxa"/>
                <w:gridSpan w:val="4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:rsidR="006A7F3C" w:rsidRPr="00C57320" w:rsidRDefault="008F0B04" w:rsidP="00720C29">
                <w:pPr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 xml:space="preserve">- If there is any additional information you would like to share with us </w:t>
                </w:r>
                <w:r w:rsidR="00191E38" w:rsidRPr="00C57320">
                  <w:rPr>
                    <w:b/>
                    <w:sz w:val="22"/>
                    <w:szCs w:val="22"/>
                  </w:rPr>
                  <w:t>about your</w:t>
                </w:r>
                <w:r w:rsidR="002A7410" w:rsidRPr="00C57320">
                  <w:rPr>
                    <w:b/>
                    <w:sz w:val="22"/>
                    <w:szCs w:val="22"/>
                  </w:rPr>
                  <w:t xml:space="preserve"> SAP</w:t>
                </w:r>
                <w:r w:rsidR="008E3EA5" w:rsidRPr="00C57320">
                  <w:rPr>
                    <w:b/>
                    <w:sz w:val="22"/>
                    <w:szCs w:val="22"/>
                  </w:rPr>
                  <w:t xml:space="preserve"> environment,</w:t>
                </w:r>
                <w:r w:rsidR="002A7410" w:rsidRPr="00C57320">
                  <w:rPr>
                    <w:b/>
                    <w:sz w:val="22"/>
                    <w:szCs w:val="22"/>
                  </w:rPr>
                  <w:t xml:space="preserve"> project</w:t>
                </w:r>
                <w:r w:rsidR="008E3EA5" w:rsidRPr="00C57320">
                  <w:rPr>
                    <w:b/>
                    <w:sz w:val="22"/>
                    <w:szCs w:val="22"/>
                  </w:rPr>
                  <w:t>,</w:t>
                </w:r>
                <w:r w:rsidR="002A7410" w:rsidRPr="00C57320">
                  <w:rPr>
                    <w:b/>
                    <w:sz w:val="22"/>
                    <w:szCs w:val="22"/>
                  </w:rPr>
                  <w:t xml:space="preserve"> or</w:t>
                </w:r>
                <w:r w:rsidR="00191E38" w:rsidRPr="00C57320">
                  <w:rPr>
                    <w:b/>
                    <w:sz w:val="22"/>
                    <w:szCs w:val="22"/>
                  </w:rPr>
                  <w:t xml:space="preserve"> requirements </w:t>
                </w:r>
                <w:r w:rsidR="007800E9" w:rsidRPr="00C57320">
                  <w:rPr>
                    <w:b/>
                    <w:sz w:val="22"/>
                    <w:szCs w:val="22"/>
                  </w:rPr>
                  <w:t>please provide it below:</w:t>
                </w:r>
              </w:p>
            </w:tc>
          </w:tr>
          <w:tr w:rsidR="005F332C" w:rsidRPr="00C57320" w:rsidTr="008873A9">
            <w:trPr>
              <w:trHeight w:val="432"/>
            </w:trPr>
            <w:tc>
              <w:tcPr>
                <w:tcW w:w="4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F332C" w:rsidRPr="00C57320" w:rsidRDefault="005F332C" w:rsidP="007C0E61">
                <w:pPr>
                  <w:rPr>
                    <w:b/>
                    <w:sz w:val="22"/>
                    <w:szCs w:val="22"/>
                  </w:rPr>
                </w:pPr>
              </w:p>
            </w:tc>
            <w:sdt>
              <w:sdtPr>
                <w:rPr>
                  <w:b/>
                  <w:sz w:val="22"/>
                  <w:szCs w:val="22"/>
                </w:rPr>
                <w:id w:val="292717051"/>
                <w:placeholder>
                  <w:docPart w:val="EC673B0B1AD149DB9770A106D765E151"/>
                </w:placeholder>
                <w:showingPlcHdr/>
                <w:text/>
              </w:sdtPr>
              <w:sdtContent>
                <w:tc>
                  <w:tcPr>
                    <w:tcW w:w="7828" w:type="dxa"/>
                    <w:gridSpan w:val="3"/>
                    <w:tcBorders>
                      <w:top w:val="nil"/>
                      <w:left w:val="nil"/>
                      <w:bottom w:val="single" w:sz="4" w:space="0" w:color="auto"/>
                      <w:right w:val="nil"/>
                    </w:tcBorders>
                    <w:vAlign w:val="bottom"/>
                  </w:tcPr>
                  <w:p w:rsidR="005F332C" w:rsidRPr="00C57320" w:rsidRDefault="003077D6" w:rsidP="00D11F9A">
                    <w:pPr>
                      <w:rPr>
                        <w:b/>
                        <w:sz w:val="22"/>
                        <w:szCs w:val="22"/>
                      </w:rPr>
                    </w:pPr>
                    <w:r w:rsidRPr="00F233B9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BC3440" w:rsidRPr="00C57320" w:rsidTr="008873A9">
            <w:trPr>
              <w:trHeight w:val="1008"/>
            </w:trPr>
            <w:tc>
              <w:tcPr>
                <w:tcW w:w="8280" w:type="dxa"/>
                <w:gridSpan w:val="4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:rsidR="008873A9" w:rsidRPr="00C57320" w:rsidRDefault="008873A9" w:rsidP="00720C29">
                <w:pPr>
                  <w:rPr>
                    <w:sz w:val="22"/>
                    <w:szCs w:val="22"/>
                  </w:rPr>
                </w:pPr>
              </w:p>
            </w:tc>
          </w:tr>
          <w:tr w:rsidR="006A7F3C" w:rsidRPr="00C57320" w:rsidTr="008873A9">
            <w:trPr>
              <w:trHeight w:val="360"/>
            </w:trPr>
            <w:tc>
              <w:tcPr>
                <w:tcW w:w="82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595959"/>
                <w:vAlign w:val="center"/>
              </w:tcPr>
              <w:p w:rsidR="006A7F3C" w:rsidRPr="00C57320" w:rsidRDefault="00532CFB" w:rsidP="00532CFB">
                <w:pPr>
                  <w:jc w:val="center"/>
                  <w:rPr>
                    <w:sz w:val="22"/>
                    <w:szCs w:val="22"/>
                  </w:rPr>
                </w:pPr>
                <w:r w:rsidRPr="00C57320">
                  <w:rPr>
                    <w:b/>
                    <w:color w:val="FFFFFF"/>
                    <w:sz w:val="22"/>
                    <w:szCs w:val="22"/>
                  </w:rPr>
                  <w:t>Submission Instructions</w:t>
                </w:r>
              </w:p>
            </w:tc>
          </w:tr>
          <w:tr w:rsidR="006A7F3C" w:rsidRPr="00C57320" w:rsidTr="008873A9">
            <w:tc>
              <w:tcPr>
                <w:tcW w:w="82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27E5E" w:rsidRPr="00C57320" w:rsidRDefault="00927E5E" w:rsidP="006A7F3C">
                <w:pPr>
                  <w:rPr>
                    <w:sz w:val="22"/>
                    <w:szCs w:val="22"/>
                  </w:rPr>
                </w:pPr>
              </w:p>
              <w:p w:rsidR="006A7F3C" w:rsidRPr="00C57320" w:rsidRDefault="00643ECF" w:rsidP="006A7F3C">
                <w:pPr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Once</w:t>
                </w:r>
                <w:r w:rsidR="00927E5E" w:rsidRPr="00C57320">
                  <w:rPr>
                    <w:sz w:val="22"/>
                    <w:szCs w:val="22"/>
                  </w:rPr>
                  <w:t xml:space="preserve"> </w:t>
                </w:r>
                <w:r w:rsidR="00532CFB" w:rsidRPr="00C57320">
                  <w:rPr>
                    <w:sz w:val="22"/>
                    <w:szCs w:val="22"/>
                  </w:rPr>
                  <w:t xml:space="preserve">you have completed </w:t>
                </w:r>
                <w:r w:rsidRPr="00C57320">
                  <w:rPr>
                    <w:sz w:val="22"/>
                    <w:szCs w:val="22"/>
                  </w:rPr>
                  <w:t xml:space="preserve">filling out this </w:t>
                </w:r>
                <w:r w:rsidR="00532CFB" w:rsidRPr="00C57320">
                  <w:rPr>
                    <w:sz w:val="22"/>
                    <w:szCs w:val="22"/>
                  </w:rPr>
                  <w:t xml:space="preserve">form, save a copy </w:t>
                </w:r>
                <w:r w:rsidR="00ED0CC6" w:rsidRPr="00C57320">
                  <w:rPr>
                    <w:sz w:val="22"/>
                    <w:szCs w:val="22"/>
                  </w:rPr>
                  <w:t xml:space="preserve">of the file and send it back </w:t>
                </w:r>
                <w:r w:rsidR="00532CFB" w:rsidRPr="00C57320">
                  <w:rPr>
                    <w:sz w:val="22"/>
                    <w:szCs w:val="22"/>
                  </w:rPr>
                  <w:t>your AWS Account Executive</w:t>
                </w:r>
                <w:r w:rsidR="00ED0CC6" w:rsidRPr="00C57320">
                  <w:rPr>
                    <w:sz w:val="22"/>
                    <w:szCs w:val="22"/>
                  </w:rPr>
                  <w:t xml:space="preserve"> via email</w:t>
                </w:r>
                <w:r w:rsidRPr="00C57320">
                  <w:rPr>
                    <w:sz w:val="22"/>
                    <w:szCs w:val="22"/>
                  </w:rPr>
                  <w:t xml:space="preserve">. Depending on </w:t>
                </w:r>
                <w:r w:rsidR="00ED0CC6" w:rsidRPr="00C57320">
                  <w:rPr>
                    <w:sz w:val="22"/>
                    <w:szCs w:val="22"/>
                  </w:rPr>
                  <w:t>your potential SAP</w:t>
                </w:r>
                <w:r w:rsidRPr="00C57320">
                  <w:rPr>
                    <w:sz w:val="22"/>
                    <w:szCs w:val="22"/>
                  </w:rPr>
                  <w:t xml:space="preserve"> on AWS use case and requirements please also provide the following information if available.</w:t>
                </w:r>
              </w:p>
              <w:p w:rsidR="00942D15" w:rsidRPr="00C57320" w:rsidRDefault="00942D15" w:rsidP="006A7F3C">
                <w:pPr>
                  <w:rPr>
                    <w:sz w:val="22"/>
                    <w:szCs w:val="22"/>
                  </w:rPr>
                </w:pPr>
              </w:p>
              <w:p w:rsidR="00927E5E" w:rsidRPr="00C57320" w:rsidRDefault="00927E5E" w:rsidP="00927E5E">
                <w:pPr>
                  <w:ind w:left="360"/>
                  <w:rPr>
                    <w:b/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Existing SAP environment</w:t>
                </w:r>
              </w:p>
              <w:p w:rsidR="00532CFB" w:rsidRPr="00C57320" w:rsidRDefault="00927E5E" w:rsidP="00927E5E">
                <w:pPr>
                  <w:pStyle w:val="ListParagraph"/>
                  <w:numPr>
                    <w:ilvl w:val="0"/>
                    <w:numId w:val="16"/>
                  </w:numPr>
                  <w:ind w:left="1080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>If you have an i</w:t>
                </w:r>
                <w:r w:rsidR="00532CFB" w:rsidRPr="00C57320">
                  <w:rPr>
                    <w:sz w:val="22"/>
                    <w:szCs w:val="22"/>
                  </w:rPr>
                  <w:t>nventory</w:t>
                </w:r>
                <w:r w:rsidRPr="00C57320">
                  <w:rPr>
                    <w:sz w:val="22"/>
                    <w:szCs w:val="22"/>
                  </w:rPr>
                  <w:t xml:space="preserve"> of your existing SAP environment in a spreadsheet, </w:t>
                </w:r>
                <w:r w:rsidR="00ED0CC6" w:rsidRPr="00C57320">
                  <w:rPr>
                    <w:sz w:val="22"/>
                    <w:szCs w:val="22"/>
                  </w:rPr>
                  <w:t xml:space="preserve">architecture </w:t>
                </w:r>
                <w:r w:rsidRPr="00C57320">
                  <w:rPr>
                    <w:sz w:val="22"/>
                    <w:szCs w:val="22"/>
                  </w:rPr>
                  <w:t>diagram, etc.</w:t>
                </w:r>
                <w:r w:rsidR="00ED0CC6" w:rsidRPr="00C57320">
                  <w:rPr>
                    <w:sz w:val="22"/>
                    <w:szCs w:val="22"/>
                  </w:rPr>
                  <w:t>,</w:t>
                </w:r>
                <w:r w:rsidR="00643ECF" w:rsidRPr="00C57320">
                  <w:rPr>
                    <w:sz w:val="22"/>
                    <w:szCs w:val="22"/>
                  </w:rPr>
                  <w:t xml:space="preserve"> please attach</w:t>
                </w:r>
                <w:r w:rsidRPr="00C57320">
                  <w:rPr>
                    <w:sz w:val="22"/>
                    <w:szCs w:val="22"/>
                  </w:rPr>
                  <w:t xml:space="preserve"> a copy of the file to your email. </w:t>
                </w:r>
                <w:r w:rsidR="00ED0CC6" w:rsidRPr="00C57320">
                  <w:rPr>
                    <w:sz w:val="22"/>
                    <w:szCs w:val="22"/>
                  </w:rPr>
                  <w:t xml:space="preserve">See sample </w:t>
                </w:r>
                <w:hyperlink r:id="rId12" w:history="1">
                  <w:r w:rsidR="00ED0CC6" w:rsidRPr="00C57320">
                    <w:rPr>
                      <w:rStyle w:val="Hyperlink"/>
                      <w:sz w:val="22"/>
                      <w:szCs w:val="22"/>
                    </w:rPr>
                    <w:t>SAP system inventory spreadsheet</w:t>
                  </w:r>
                </w:hyperlink>
                <w:r w:rsidR="00ED0CC6" w:rsidRPr="00C57320">
                  <w:rPr>
                    <w:sz w:val="22"/>
                    <w:szCs w:val="22"/>
                  </w:rPr>
                  <w:t xml:space="preserve"> for additional information.</w:t>
                </w:r>
              </w:p>
              <w:p w:rsidR="00532CFB" w:rsidRPr="00C57320" w:rsidRDefault="00927E5E" w:rsidP="00927E5E">
                <w:pPr>
                  <w:pStyle w:val="ListParagraph"/>
                  <w:numPr>
                    <w:ilvl w:val="0"/>
                    <w:numId w:val="16"/>
                  </w:numPr>
                  <w:ind w:left="1080"/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 xml:space="preserve">If you have recent </w:t>
                </w:r>
                <w:hyperlink r:id="rId13" w:history="1">
                  <w:r w:rsidRPr="00C57320">
                    <w:rPr>
                      <w:rStyle w:val="Hyperlink"/>
                      <w:sz w:val="22"/>
                      <w:szCs w:val="22"/>
                    </w:rPr>
                    <w:t xml:space="preserve">SAP </w:t>
                  </w:r>
                  <w:r w:rsidR="00532CFB" w:rsidRPr="00C57320">
                    <w:rPr>
                      <w:rStyle w:val="Hyperlink"/>
                      <w:sz w:val="22"/>
                      <w:szCs w:val="22"/>
                    </w:rPr>
                    <w:t>EarlyWatch</w:t>
                  </w:r>
                </w:hyperlink>
                <w:r w:rsidR="00532CFB" w:rsidRPr="00C57320">
                  <w:rPr>
                    <w:sz w:val="22"/>
                    <w:szCs w:val="22"/>
                  </w:rPr>
                  <w:t xml:space="preserve"> </w:t>
                </w:r>
                <w:r w:rsidR="00ED0CC6" w:rsidRPr="00C57320">
                  <w:rPr>
                    <w:sz w:val="22"/>
                    <w:szCs w:val="22"/>
                  </w:rPr>
                  <w:t>r</w:t>
                </w:r>
                <w:r w:rsidR="00532CFB" w:rsidRPr="00C57320">
                  <w:rPr>
                    <w:sz w:val="22"/>
                    <w:szCs w:val="22"/>
                  </w:rPr>
                  <w:t>eports</w:t>
                </w:r>
                <w:r w:rsidRPr="00C57320">
                  <w:rPr>
                    <w:sz w:val="22"/>
                    <w:szCs w:val="22"/>
                  </w:rPr>
                  <w:t xml:space="preserve"> for any of the systems you are considering </w:t>
                </w:r>
                <w:r w:rsidR="00ED0CC6" w:rsidRPr="00C57320">
                  <w:rPr>
                    <w:sz w:val="22"/>
                    <w:szCs w:val="22"/>
                  </w:rPr>
                  <w:t xml:space="preserve">to </w:t>
                </w:r>
                <w:r w:rsidRPr="00C57320">
                  <w:rPr>
                    <w:sz w:val="22"/>
                    <w:szCs w:val="22"/>
                  </w:rPr>
                  <w:t>migrat</w:t>
                </w:r>
                <w:r w:rsidR="00ED0CC6" w:rsidRPr="00C57320">
                  <w:rPr>
                    <w:sz w:val="22"/>
                    <w:szCs w:val="22"/>
                  </w:rPr>
                  <w:t>e</w:t>
                </w:r>
                <w:r w:rsidRPr="00C57320">
                  <w:rPr>
                    <w:sz w:val="22"/>
                    <w:szCs w:val="22"/>
                  </w:rPr>
                  <w:t xml:space="preserve"> to AWS</w:t>
                </w:r>
                <w:r w:rsidR="00ED0CC6" w:rsidRPr="00C57320">
                  <w:rPr>
                    <w:sz w:val="22"/>
                    <w:szCs w:val="22"/>
                  </w:rPr>
                  <w:t xml:space="preserve">, </w:t>
                </w:r>
                <w:r w:rsidRPr="00C57320">
                  <w:rPr>
                    <w:sz w:val="22"/>
                    <w:szCs w:val="22"/>
                  </w:rPr>
                  <w:t>please attach copies of the reports to your email.</w:t>
                </w:r>
              </w:p>
              <w:p w:rsidR="00942D15" w:rsidRPr="00C57320" w:rsidRDefault="00942D15" w:rsidP="00942D15">
                <w:pPr>
                  <w:pStyle w:val="ListParagraph"/>
                  <w:ind w:left="1080"/>
                  <w:rPr>
                    <w:sz w:val="22"/>
                    <w:szCs w:val="22"/>
                  </w:rPr>
                </w:pPr>
              </w:p>
              <w:p w:rsidR="00927E5E" w:rsidRPr="00C57320" w:rsidRDefault="00927E5E" w:rsidP="00927E5E">
                <w:pPr>
                  <w:ind w:left="360"/>
                  <w:rPr>
                    <w:sz w:val="22"/>
                    <w:szCs w:val="22"/>
                  </w:rPr>
                </w:pPr>
                <w:r w:rsidRPr="00C57320">
                  <w:rPr>
                    <w:b/>
                    <w:sz w:val="22"/>
                    <w:szCs w:val="22"/>
                  </w:rPr>
                  <w:t>HANA migration</w:t>
                </w:r>
              </w:p>
              <w:p w:rsidR="00927E5E" w:rsidRPr="00C57320" w:rsidRDefault="00927E5E" w:rsidP="00927E5E">
                <w:pPr>
                  <w:pStyle w:val="ListParagraph"/>
                  <w:numPr>
                    <w:ilvl w:val="0"/>
                    <w:numId w:val="17"/>
                  </w:numPr>
                  <w:rPr>
                    <w:sz w:val="22"/>
                    <w:szCs w:val="22"/>
                  </w:rPr>
                </w:pPr>
                <w:r w:rsidRPr="00C57320">
                  <w:rPr>
                    <w:sz w:val="22"/>
                    <w:szCs w:val="22"/>
                  </w:rPr>
                  <w:t xml:space="preserve">If you are considering a migration to Suite on HANA, S/4HANA, Business Warehouse on HANA, or BW/4HANA and have run the relevant </w:t>
                </w:r>
                <w:hyperlink r:id="rId14" w:history="1">
                  <w:r w:rsidRPr="00C57320">
                    <w:rPr>
                      <w:rStyle w:val="Hyperlink"/>
                      <w:sz w:val="22"/>
                      <w:szCs w:val="22"/>
                    </w:rPr>
                    <w:t>SAP HANA sizing report</w:t>
                  </w:r>
                </w:hyperlink>
                <w:r w:rsidRPr="00C57320">
                  <w:rPr>
                    <w:sz w:val="22"/>
                    <w:szCs w:val="22"/>
                  </w:rPr>
                  <w:t>, please attach a copy of the report to your email.</w:t>
                </w:r>
              </w:p>
              <w:p w:rsidR="00927E5E" w:rsidRPr="00C57320" w:rsidRDefault="00927E5E" w:rsidP="00927E5E">
                <w:pPr>
                  <w:pStyle w:val="ListParagraph"/>
                  <w:ind w:left="1080"/>
                  <w:rPr>
                    <w:sz w:val="22"/>
                    <w:szCs w:val="22"/>
                  </w:rPr>
                </w:pPr>
              </w:p>
            </w:tc>
          </w:tr>
          <w:tr w:rsidR="00927E5E" w:rsidRPr="00C57320" w:rsidTr="008873A9">
            <w:tc>
              <w:tcPr>
                <w:tcW w:w="82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927E5E" w:rsidRPr="00C57320" w:rsidRDefault="00927E5E" w:rsidP="006A7F3C">
                <w:pPr>
                  <w:rPr>
                    <w:sz w:val="22"/>
                    <w:szCs w:val="22"/>
                  </w:rPr>
                </w:pPr>
              </w:p>
            </w:tc>
          </w:tr>
        </w:tbl>
        <w:p w:rsidR="00C80E88" w:rsidRPr="004C5305" w:rsidRDefault="009C2611">
          <w:pPr>
            <w:rPr>
              <w:rFonts w:ascii="Arial" w:hAnsi="Arial" w:cs="Arial"/>
              <w:color w:val="000000"/>
              <w:sz w:val="22"/>
              <w:szCs w:val="22"/>
            </w:rPr>
          </w:pPr>
        </w:p>
      </w:sdtContent>
    </w:sdt>
    <w:sectPr w:rsidR="00C80E88" w:rsidRPr="004C5305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C6" w:rsidRDefault="003657C6">
      <w:pPr>
        <w:spacing w:line="240" w:lineRule="auto"/>
      </w:pPr>
      <w:r>
        <w:separator/>
      </w:r>
    </w:p>
  </w:endnote>
  <w:endnote w:type="continuationSeparator" w:id="0">
    <w:p w:rsidR="003657C6" w:rsidRDefault="00365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611" w:rsidRDefault="009C2611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C6" w:rsidRDefault="003657C6">
      <w:pPr>
        <w:spacing w:line="240" w:lineRule="auto"/>
      </w:pPr>
      <w:r>
        <w:separator/>
      </w:r>
    </w:p>
  </w:footnote>
  <w:footnote w:type="continuationSeparator" w:id="0">
    <w:p w:rsidR="003657C6" w:rsidRDefault="003657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5855"/>
    <w:multiLevelType w:val="hybridMultilevel"/>
    <w:tmpl w:val="CF1AB100"/>
    <w:lvl w:ilvl="0" w:tplc="32904F5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6743"/>
    <w:multiLevelType w:val="hybridMultilevel"/>
    <w:tmpl w:val="4190A3CC"/>
    <w:lvl w:ilvl="0" w:tplc="8028FB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711D6"/>
    <w:multiLevelType w:val="hybridMultilevel"/>
    <w:tmpl w:val="25F0ED08"/>
    <w:lvl w:ilvl="0" w:tplc="AAAAD4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D5649"/>
    <w:multiLevelType w:val="hybridMultilevel"/>
    <w:tmpl w:val="D3F27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B41F5"/>
    <w:multiLevelType w:val="hybridMultilevel"/>
    <w:tmpl w:val="D640EC1A"/>
    <w:lvl w:ilvl="0" w:tplc="7A7A40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4A69"/>
    <w:multiLevelType w:val="hybridMultilevel"/>
    <w:tmpl w:val="DE506456"/>
    <w:lvl w:ilvl="0" w:tplc="AAAAD49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0355F"/>
    <w:multiLevelType w:val="hybridMultilevel"/>
    <w:tmpl w:val="8B5E2BCA"/>
    <w:lvl w:ilvl="0" w:tplc="B7F0026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E6329"/>
    <w:multiLevelType w:val="hybridMultilevel"/>
    <w:tmpl w:val="FBD6ED8E"/>
    <w:lvl w:ilvl="0" w:tplc="A3F685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A0BDE"/>
    <w:multiLevelType w:val="hybridMultilevel"/>
    <w:tmpl w:val="24A2B18C"/>
    <w:lvl w:ilvl="0" w:tplc="3F16AD0C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15B51"/>
    <w:multiLevelType w:val="hybridMultilevel"/>
    <w:tmpl w:val="C1162056"/>
    <w:lvl w:ilvl="0" w:tplc="9A4268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A4911"/>
    <w:multiLevelType w:val="hybridMultilevel"/>
    <w:tmpl w:val="24DA38D4"/>
    <w:lvl w:ilvl="0" w:tplc="927415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187C"/>
    <w:multiLevelType w:val="hybridMultilevel"/>
    <w:tmpl w:val="0A64E94E"/>
    <w:lvl w:ilvl="0" w:tplc="630ACB4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C4DCD"/>
    <w:multiLevelType w:val="hybridMultilevel"/>
    <w:tmpl w:val="1F101C54"/>
    <w:lvl w:ilvl="0" w:tplc="E5C67D7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04D7"/>
    <w:multiLevelType w:val="hybridMultilevel"/>
    <w:tmpl w:val="C8D654F8"/>
    <w:lvl w:ilvl="0" w:tplc="1BBA0B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743E"/>
    <w:multiLevelType w:val="hybridMultilevel"/>
    <w:tmpl w:val="8854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B7BB6"/>
    <w:multiLevelType w:val="hybridMultilevel"/>
    <w:tmpl w:val="3A66B088"/>
    <w:lvl w:ilvl="0" w:tplc="11D8E53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C7A81"/>
    <w:multiLevelType w:val="hybridMultilevel"/>
    <w:tmpl w:val="448C28A8"/>
    <w:lvl w:ilvl="0" w:tplc="321243F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A0ECE"/>
    <w:multiLevelType w:val="hybridMultilevel"/>
    <w:tmpl w:val="4BA45FAA"/>
    <w:lvl w:ilvl="0" w:tplc="0D641C68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1"/>
  </w:num>
  <w:num w:numId="5">
    <w:abstractNumId w:val="8"/>
  </w:num>
  <w:num w:numId="6">
    <w:abstractNumId w:val="16"/>
  </w:num>
  <w:num w:numId="7">
    <w:abstractNumId w:val="17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  <w:num w:numId="12">
    <w:abstractNumId w:val="1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11"/>
    <w:rsid w:val="00017E50"/>
    <w:rsid w:val="000246AC"/>
    <w:rsid w:val="00024CB0"/>
    <w:rsid w:val="00034693"/>
    <w:rsid w:val="00044B4E"/>
    <w:rsid w:val="00060639"/>
    <w:rsid w:val="0006170D"/>
    <w:rsid w:val="00065143"/>
    <w:rsid w:val="0008634A"/>
    <w:rsid w:val="000B5A82"/>
    <w:rsid w:val="000E0C8E"/>
    <w:rsid w:val="00133521"/>
    <w:rsid w:val="00137841"/>
    <w:rsid w:val="00191E38"/>
    <w:rsid w:val="001D4E80"/>
    <w:rsid w:val="001E6AAD"/>
    <w:rsid w:val="001F64F5"/>
    <w:rsid w:val="00200689"/>
    <w:rsid w:val="0023336A"/>
    <w:rsid w:val="00237DF7"/>
    <w:rsid w:val="00291B85"/>
    <w:rsid w:val="00295861"/>
    <w:rsid w:val="002A7410"/>
    <w:rsid w:val="002F1D9E"/>
    <w:rsid w:val="00300066"/>
    <w:rsid w:val="003077D6"/>
    <w:rsid w:val="00321BD2"/>
    <w:rsid w:val="00337ECD"/>
    <w:rsid w:val="003455D0"/>
    <w:rsid w:val="003657C6"/>
    <w:rsid w:val="003A6C87"/>
    <w:rsid w:val="004553D4"/>
    <w:rsid w:val="00471436"/>
    <w:rsid w:val="004B14EC"/>
    <w:rsid w:val="004C0A00"/>
    <w:rsid w:val="004C5305"/>
    <w:rsid w:val="004E7246"/>
    <w:rsid w:val="004F20AA"/>
    <w:rsid w:val="00520AFC"/>
    <w:rsid w:val="00532CFB"/>
    <w:rsid w:val="00551A25"/>
    <w:rsid w:val="00562A2F"/>
    <w:rsid w:val="0056492A"/>
    <w:rsid w:val="005704B7"/>
    <w:rsid w:val="00570DDA"/>
    <w:rsid w:val="00572DE3"/>
    <w:rsid w:val="00580949"/>
    <w:rsid w:val="005B1D80"/>
    <w:rsid w:val="005D427E"/>
    <w:rsid w:val="005F332C"/>
    <w:rsid w:val="00607357"/>
    <w:rsid w:val="00615BB3"/>
    <w:rsid w:val="00616F15"/>
    <w:rsid w:val="006406E1"/>
    <w:rsid w:val="00643ECF"/>
    <w:rsid w:val="00685AEC"/>
    <w:rsid w:val="006A1E87"/>
    <w:rsid w:val="006A7F3C"/>
    <w:rsid w:val="006B2C96"/>
    <w:rsid w:val="006B792C"/>
    <w:rsid w:val="006F694F"/>
    <w:rsid w:val="006F7696"/>
    <w:rsid w:val="00720527"/>
    <w:rsid w:val="00720C29"/>
    <w:rsid w:val="0073617F"/>
    <w:rsid w:val="00744CFC"/>
    <w:rsid w:val="00754674"/>
    <w:rsid w:val="00766888"/>
    <w:rsid w:val="00773120"/>
    <w:rsid w:val="00773B39"/>
    <w:rsid w:val="007800E9"/>
    <w:rsid w:val="00793F2E"/>
    <w:rsid w:val="007B58E8"/>
    <w:rsid w:val="007C0E61"/>
    <w:rsid w:val="007C4B7B"/>
    <w:rsid w:val="007D01C5"/>
    <w:rsid w:val="007E254B"/>
    <w:rsid w:val="007F4AE4"/>
    <w:rsid w:val="008033AD"/>
    <w:rsid w:val="00804C1A"/>
    <w:rsid w:val="008251D0"/>
    <w:rsid w:val="00876CB0"/>
    <w:rsid w:val="008873A9"/>
    <w:rsid w:val="008D6D1F"/>
    <w:rsid w:val="008E3EA5"/>
    <w:rsid w:val="008F0B04"/>
    <w:rsid w:val="00920910"/>
    <w:rsid w:val="00921B03"/>
    <w:rsid w:val="00927E5E"/>
    <w:rsid w:val="00935490"/>
    <w:rsid w:val="00942D15"/>
    <w:rsid w:val="00973857"/>
    <w:rsid w:val="00995B47"/>
    <w:rsid w:val="009A74C1"/>
    <w:rsid w:val="009B27CC"/>
    <w:rsid w:val="009C2611"/>
    <w:rsid w:val="009C3B2C"/>
    <w:rsid w:val="009F1538"/>
    <w:rsid w:val="00A05587"/>
    <w:rsid w:val="00A37B44"/>
    <w:rsid w:val="00A44970"/>
    <w:rsid w:val="00A51D6F"/>
    <w:rsid w:val="00A81B1B"/>
    <w:rsid w:val="00A907F5"/>
    <w:rsid w:val="00A9204C"/>
    <w:rsid w:val="00AA6687"/>
    <w:rsid w:val="00AB25AB"/>
    <w:rsid w:val="00AC40EA"/>
    <w:rsid w:val="00B00E94"/>
    <w:rsid w:val="00B451E1"/>
    <w:rsid w:val="00B67C5D"/>
    <w:rsid w:val="00B832D3"/>
    <w:rsid w:val="00B83F32"/>
    <w:rsid w:val="00BA2AAF"/>
    <w:rsid w:val="00BC3440"/>
    <w:rsid w:val="00BD6A32"/>
    <w:rsid w:val="00C12F01"/>
    <w:rsid w:val="00C16C42"/>
    <w:rsid w:val="00C33151"/>
    <w:rsid w:val="00C346EF"/>
    <w:rsid w:val="00C57320"/>
    <w:rsid w:val="00C6561C"/>
    <w:rsid w:val="00C670A4"/>
    <w:rsid w:val="00C7514D"/>
    <w:rsid w:val="00C80E88"/>
    <w:rsid w:val="00C9094A"/>
    <w:rsid w:val="00C95F02"/>
    <w:rsid w:val="00CB3161"/>
    <w:rsid w:val="00CB405B"/>
    <w:rsid w:val="00CB42E1"/>
    <w:rsid w:val="00CD48C7"/>
    <w:rsid w:val="00D11F9A"/>
    <w:rsid w:val="00D30E50"/>
    <w:rsid w:val="00D5524D"/>
    <w:rsid w:val="00D63FD5"/>
    <w:rsid w:val="00D75973"/>
    <w:rsid w:val="00D80F39"/>
    <w:rsid w:val="00DB00CF"/>
    <w:rsid w:val="00DC030B"/>
    <w:rsid w:val="00DC7539"/>
    <w:rsid w:val="00DF25DB"/>
    <w:rsid w:val="00DF73EB"/>
    <w:rsid w:val="00E04BEF"/>
    <w:rsid w:val="00E13109"/>
    <w:rsid w:val="00E16E02"/>
    <w:rsid w:val="00E3406F"/>
    <w:rsid w:val="00E3559E"/>
    <w:rsid w:val="00E926ED"/>
    <w:rsid w:val="00E9358E"/>
    <w:rsid w:val="00EA5E42"/>
    <w:rsid w:val="00ED0CC6"/>
    <w:rsid w:val="00F02AA5"/>
    <w:rsid w:val="00F25447"/>
    <w:rsid w:val="00F37005"/>
    <w:rsid w:val="00F513FE"/>
    <w:rsid w:val="00F73D82"/>
    <w:rsid w:val="00F912EB"/>
    <w:rsid w:val="00FB76AF"/>
    <w:rsid w:val="00FC5E53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spacing w:val="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jc w:val="right"/>
      <w:outlineLvl w:val="0"/>
    </w:pPr>
    <w:rPr>
      <w:rFonts w:ascii="Cambria" w:hAnsi="Cambria"/>
      <w:b/>
      <w:bCs/>
      <w:color w:val="7F7F7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Cambria" w:hAnsi="Cambria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line="240" w:lineRule="auto"/>
      <w:jc w:val="center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/>
      <w:outlineLvl w:val="3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7F7F7F"/>
      <w:spacing w:val="4"/>
      <w:sz w:val="36"/>
      <w:szCs w:val="36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color w:val="000000"/>
      <w:spacing w:val="4"/>
      <w:sz w:val="26"/>
      <w:szCs w:val="2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pacing w:val="4"/>
    </w:rPr>
  </w:style>
  <w:style w:type="paragraph" w:customStyle="1" w:styleId="ApplicantInformation">
    <w:name w:val="Applicant Information"/>
    <w:basedOn w:val="Normal"/>
    <w:next w:val="Normal"/>
    <w:uiPriority w:val="1"/>
    <w:qFormat/>
    <w:pPr>
      <w:spacing w:line="240" w:lineRule="auto"/>
    </w:pPr>
    <w:rPr>
      <w:i/>
      <w:iCs/>
      <w:sz w:val="17"/>
      <w:szCs w:val="17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spacing w:val="4"/>
      <w:sz w:val="20"/>
      <w:szCs w:val="20"/>
    </w:rPr>
  </w:style>
  <w:style w:type="paragraph" w:customStyle="1" w:styleId="Explanation">
    <w:name w:val="Explanation"/>
    <w:basedOn w:val="Normal"/>
    <w:next w:val="Normal"/>
    <w:uiPriority w:val="1"/>
    <w:qFormat/>
    <w:pPr>
      <w:spacing w:before="60" w:line="240" w:lineRule="auto"/>
    </w:pPr>
    <w:rPr>
      <w:i/>
      <w:iCs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spacing w:val="4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6A7F3C"/>
    <w:pPr>
      <w:ind w:left="720"/>
      <w:contextualSpacing/>
    </w:pPr>
  </w:style>
  <w:style w:type="character" w:styleId="Hyperlink">
    <w:name w:val="Hyperlink"/>
    <w:uiPriority w:val="99"/>
    <w:unhideWhenUsed/>
    <w:rsid w:val="00BD6A3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A741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AA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AA5"/>
    <w:rPr>
      <w:rFonts w:ascii="Times New Roman" w:hAnsi="Times New Roman"/>
      <w:spacing w:val="4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upport.sap.com/en/offerings-programs/support-services/earlywatch-alert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3.amazonaws.com/sap-questionnaire/Sample-SAP-System-Inventory.xls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3.amazonaws.com/sap-questionnaire/managed-services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s.sap.com/2017/03/07/the-ultimate-guide-to-effective-sizing-of-sap-han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lamsy\Downloads\SAP%20Customer%20Questionair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673B0B1AD149DB9770A106D765E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1306F-6543-442D-A9A1-7D79B438E427}"/>
      </w:docPartPr>
      <w:docPartBody>
        <w:p w:rsidR="00000000" w:rsidRDefault="00826ECA">
          <w:pPr>
            <w:pStyle w:val="EC673B0B1AD149DB9770A106D765E151"/>
          </w:pPr>
          <w:r w:rsidRPr="00F233B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CA"/>
    <w:rsid w:val="0082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EC673B0B1AD149DB9770A106D765E151">
    <w:name w:val="EC673B0B1AD149DB9770A106D765E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359B8-6C4A-46DA-8490-1AD9EB85F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881A3-CA16-4C32-B8B1-EEE0868D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 Customer Questionaire </Template>
  <TotalTime>0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Customer Questionaire</vt:lpstr>
    </vt:vector>
  </TitlesOfParts>
  <LinksUpToDate>false</LinksUpToDate>
  <CharactersWithSpaces>8049</CharactersWithSpaces>
  <SharedDoc>false</SharedDoc>
  <HLinks>
    <vt:vector size="24" baseType="variant">
      <vt:variant>
        <vt:i4>589824</vt:i4>
      </vt:variant>
      <vt:variant>
        <vt:i4>9</vt:i4>
      </vt:variant>
      <vt:variant>
        <vt:i4>0</vt:i4>
      </vt:variant>
      <vt:variant>
        <vt:i4>5</vt:i4>
      </vt:variant>
      <vt:variant>
        <vt:lpwstr>https://blogs.sap.com/2017/03/07/the-ultimate-guide-to-effective-sizing-of-sap-hana/</vt:lpwstr>
      </vt:variant>
      <vt:variant>
        <vt:lpwstr/>
      </vt:variant>
      <vt:variant>
        <vt:i4>5242897</vt:i4>
      </vt:variant>
      <vt:variant>
        <vt:i4>6</vt:i4>
      </vt:variant>
      <vt:variant>
        <vt:i4>0</vt:i4>
      </vt:variant>
      <vt:variant>
        <vt:i4>5</vt:i4>
      </vt:variant>
      <vt:variant>
        <vt:lpwstr>https://support.sap.com/en/offerings-programs/support-services/earlywatch-alert.html</vt:lpwstr>
      </vt:variant>
      <vt:variant>
        <vt:lpwstr/>
      </vt:variant>
      <vt:variant>
        <vt:i4>2097276</vt:i4>
      </vt:variant>
      <vt:variant>
        <vt:i4>3</vt:i4>
      </vt:variant>
      <vt:variant>
        <vt:i4>0</vt:i4>
      </vt:variant>
      <vt:variant>
        <vt:i4>5</vt:i4>
      </vt:variant>
      <vt:variant>
        <vt:lpwstr>https://s3.amazonaws.com/sap-questionnaire/Sample-SAP-System-Inventory.xlsx</vt:lpwstr>
      </vt:variant>
      <vt:variant>
        <vt:lpwstr/>
      </vt:variant>
      <vt:variant>
        <vt:i4>262210</vt:i4>
      </vt:variant>
      <vt:variant>
        <vt:i4>0</vt:i4>
      </vt:variant>
      <vt:variant>
        <vt:i4>0</vt:i4>
      </vt:variant>
      <vt:variant>
        <vt:i4>5</vt:i4>
      </vt:variant>
      <vt:variant>
        <vt:lpwstr>https://s3.amazonaws.com/sap-questionnaire/managed-services.html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Customer Questionaire</dc:title>
  <dc:creator/>
  <cp:keywords/>
  <cp:lastModifiedBy/>
  <cp:revision>1</cp:revision>
  <dcterms:created xsi:type="dcterms:W3CDTF">2023-10-17T19:44:00Z</dcterms:created>
  <dcterms:modified xsi:type="dcterms:W3CDTF">2023-10-18T15:42:00Z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TC040217139991</vt:lpwstr>
  </property>
</Properties>
</file>